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30111" w14:textId="358F8009" w:rsidR="00FA488A" w:rsidRDefault="00FA488A" w:rsidP="00FA488A">
      <w:pPr>
        <w:jc w:val="center"/>
      </w:pPr>
    </w:p>
    <w:tbl>
      <w:tblPr>
        <w:tblStyle w:val="Tablaconcuadrcula"/>
        <w:tblW w:w="905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977"/>
        <w:gridCol w:w="1550"/>
        <w:gridCol w:w="2264"/>
      </w:tblGrid>
      <w:tr w:rsidR="00FA488A" w:rsidRPr="00F07580" w14:paraId="29434235" w14:textId="77777777" w:rsidTr="00FA488A">
        <w:tc>
          <w:tcPr>
            <w:tcW w:w="9054" w:type="dxa"/>
            <w:gridSpan w:val="4"/>
            <w:shd w:val="clear" w:color="auto" w:fill="808080" w:themeFill="background1" w:themeFillShade="80"/>
            <w:vAlign w:val="center"/>
          </w:tcPr>
          <w:p w14:paraId="73FC1875" w14:textId="762BB783" w:rsidR="00FA488A" w:rsidRPr="00FA488A" w:rsidRDefault="00492467" w:rsidP="00FA488A">
            <w:pPr>
              <w:pStyle w:val="Piedepgina"/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Contact information</w:t>
            </w:r>
          </w:p>
        </w:tc>
      </w:tr>
      <w:tr w:rsidR="00FA488A" w:rsidRPr="00F07580" w14:paraId="55F91ECC" w14:textId="77777777" w:rsidTr="00FA488A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3C524B3" w14:textId="555789EB" w:rsidR="00FA488A" w:rsidRDefault="00492467" w:rsidP="005C4F7F">
            <w:pPr>
              <w:jc w:val="right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Institution/Company</w:t>
            </w:r>
          </w:p>
        </w:tc>
        <w:tc>
          <w:tcPr>
            <w:tcW w:w="6791" w:type="dxa"/>
            <w:gridSpan w:val="3"/>
            <w:vAlign w:val="bottom"/>
          </w:tcPr>
          <w:p w14:paraId="5D1DA96A" w14:textId="757E6958" w:rsidR="00FA488A" w:rsidRPr="00F07580" w:rsidRDefault="00CA6A7D" w:rsidP="005C4F7F">
            <w:pPr>
              <w:pStyle w:val="Piedepgin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${empresa}</w:t>
            </w:r>
          </w:p>
        </w:tc>
      </w:tr>
      <w:tr w:rsidR="00DF5AF4" w:rsidRPr="00F07580" w14:paraId="18FDDBA8" w14:textId="77777777" w:rsidTr="00FA488A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62855466" w14:textId="26C73DE5" w:rsidR="00DF5AF4" w:rsidRPr="00F07580" w:rsidRDefault="00492467" w:rsidP="00DF5AF4">
            <w:pPr>
              <w:jc w:val="right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Ad</w:t>
            </w:r>
            <w:r w:rsidR="00F60D47">
              <w:rPr>
                <w:rFonts w:asciiTheme="minorHAnsi" w:hAnsiTheme="minorHAnsi"/>
                <w:b/>
                <w:sz w:val="20"/>
                <w:szCs w:val="20"/>
              </w:rPr>
              <w:t>d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ress</w:t>
            </w:r>
          </w:p>
        </w:tc>
        <w:tc>
          <w:tcPr>
            <w:tcW w:w="6791" w:type="dxa"/>
            <w:gridSpan w:val="3"/>
            <w:vAlign w:val="bottom"/>
          </w:tcPr>
          <w:p w14:paraId="3003B32F" w14:textId="40F7F3F7" w:rsidR="00DF5AF4" w:rsidRPr="00F07580" w:rsidRDefault="00CA6A7D" w:rsidP="00894F89">
            <w:pPr>
              <w:pStyle w:val="Piedepgin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${direccion}</w:t>
            </w:r>
          </w:p>
        </w:tc>
      </w:tr>
      <w:tr w:rsidR="00FA488A" w:rsidRPr="00F07580" w14:paraId="03FC8FC4" w14:textId="77777777" w:rsidTr="00492467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F812775" w14:textId="13226650" w:rsidR="00FA488A" w:rsidRDefault="00492467" w:rsidP="00BB3897">
            <w:pPr>
              <w:pStyle w:val="Piedepgina"/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E-mail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8D3AA0B" w14:textId="04360C4E" w:rsidR="00FA488A" w:rsidRPr="00F07580" w:rsidRDefault="00CA6A7D" w:rsidP="00BB3897">
            <w:pPr>
              <w:pStyle w:val="Piedepgin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${mail}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14:paraId="0B2F2943" w14:textId="27A0563A" w:rsidR="00FA488A" w:rsidRPr="00951779" w:rsidRDefault="00492467" w:rsidP="00BB3897">
            <w:pPr>
              <w:pStyle w:val="Piedepgina"/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Phone number</w:t>
            </w:r>
          </w:p>
        </w:tc>
        <w:tc>
          <w:tcPr>
            <w:tcW w:w="2264" w:type="dxa"/>
            <w:shd w:val="clear" w:color="auto" w:fill="auto"/>
            <w:vAlign w:val="center"/>
          </w:tcPr>
          <w:p w14:paraId="2B4EAAD6" w14:textId="1E3909D9" w:rsidR="00FA488A" w:rsidRPr="00F07580" w:rsidRDefault="00CA6A7D" w:rsidP="00BB3897">
            <w:pPr>
              <w:pStyle w:val="Piedepgin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${telefono}</w:t>
            </w:r>
          </w:p>
        </w:tc>
      </w:tr>
      <w:tr w:rsidR="00DF5AF4" w:rsidRPr="00F07580" w14:paraId="61F56B86" w14:textId="77777777" w:rsidTr="00492467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7F16389A" w14:textId="60AEBE20" w:rsidR="00DF5AF4" w:rsidRPr="00F07580" w:rsidRDefault="00492467" w:rsidP="00DF5AF4">
            <w:pPr>
              <w:pStyle w:val="Piedepgina"/>
              <w:spacing w:after="0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="00482A16">
              <w:rPr>
                <w:b/>
                <w:sz w:val="20"/>
                <w:szCs w:val="20"/>
              </w:rPr>
              <w:t>ell-</w:t>
            </w:r>
            <w:r>
              <w:rPr>
                <w:b/>
                <w:sz w:val="20"/>
                <w:szCs w:val="20"/>
              </w:rPr>
              <w:t>phone number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2866F5F" w14:textId="780C8709" w:rsidR="00DF5AF4" w:rsidRPr="00F07580" w:rsidRDefault="00CA6A7D" w:rsidP="00894F89">
            <w:pPr>
              <w:pStyle w:val="Piedepgin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${movil}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14:paraId="4A6B5A11" w14:textId="33F42E9A" w:rsidR="00DF5AF4" w:rsidRPr="00951779" w:rsidRDefault="00FA488A" w:rsidP="00DF5AF4">
            <w:pPr>
              <w:pStyle w:val="Piedepgina"/>
              <w:spacing w:after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Fax</w:t>
            </w:r>
          </w:p>
        </w:tc>
        <w:tc>
          <w:tcPr>
            <w:tcW w:w="2264" w:type="dxa"/>
            <w:shd w:val="clear" w:color="auto" w:fill="auto"/>
            <w:vAlign w:val="center"/>
          </w:tcPr>
          <w:p w14:paraId="7C519CB3" w14:textId="5989A3F8" w:rsidR="00DF5AF4" w:rsidRPr="00F07580" w:rsidRDefault="00CA6A7D" w:rsidP="00894F89">
            <w:pPr>
              <w:pStyle w:val="Piedepgina"/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${fax}</w:t>
            </w:r>
          </w:p>
        </w:tc>
      </w:tr>
    </w:tbl>
    <w:p w14:paraId="01A573C8" w14:textId="77777777" w:rsidR="00430375" w:rsidRPr="00F07580" w:rsidRDefault="00430375" w:rsidP="00F07580">
      <w:pPr>
        <w:spacing w:line="240" w:lineRule="auto"/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905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13"/>
        <w:gridCol w:w="2493"/>
        <w:gridCol w:w="538"/>
        <w:gridCol w:w="1158"/>
        <w:gridCol w:w="1937"/>
        <w:gridCol w:w="15"/>
      </w:tblGrid>
      <w:tr w:rsidR="000B6514" w:rsidRPr="00F07580" w14:paraId="0A424F8D" w14:textId="77777777" w:rsidTr="0005078A">
        <w:trPr>
          <w:gridAfter w:val="1"/>
          <w:wAfter w:w="16" w:type="dxa"/>
        </w:trPr>
        <w:tc>
          <w:tcPr>
            <w:tcW w:w="9038" w:type="dxa"/>
            <w:gridSpan w:val="5"/>
            <w:shd w:val="clear" w:color="auto" w:fill="808080" w:themeFill="background1" w:themeFillShade="80"/>
          </w:tcPr>
          <w:p w14:paraId="43576173" w14:textId="11403453" w:rsidR="000B6514" w:rsidRPr="00F07580" w:rsidRDefault="00F60D47" w:rsidP="00F0758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Research affiliation</w:t>
            </w:r>
          </w:p>
        </w:tc>
      </w:tr>
      <w:tr w:rsidR="00EF1217" w:rsidRPr="00F07580" w14:paraId="34927992" w14:textId="77777777" w:rsidTr="00D83C43">
        <w:trPr>
          <w:gridAfter w:val="1"/>
          <w:wAfter w:w="16" w:type="dxa"/>
          <w:trHeight w:val="313"/>
        </w:trPr>
        <w:tc>
          <w:tcPr>
            <w:tcW w:w="3084" w:type="dxa"/>
            <w:shd w:val="clear" w:color="auto" w:fill="D9D9D9" w:themeFill="background1" w:themeFillShade="D9"/>
            <w:vAlign w:val="center"/>
          </w:tcPr>
          <w:p w14:paraId="2CF279D7" w14:textId="5BE42D48" w:rsidR="00EF1217" w:rsidRPr="00F07580" w:rsidRDefault="00F60D47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Institution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6D38E79F" w14:textId="18A4AE30" w:rsidR="00EF1217" w:rsidRPr="00F07580" w:rsidRDefault="00F60D47" w:rsidP="007760B5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Department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0B50C497" w14:textId="6F1E9E24" w:rsidR="00EF1217" w:rsidRPr="00F07580" w:rsidRDefault="00F60D47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Address</w:t>
            </w:r>
          </w:p>
        </w:tc>
      </w:tr>
      <w:tr w:rsidR="00EF1217" w:rsidRPr="00F07580" w14:paraId="6DCCA87B" w14:textId="77777777" w:rsidTr="00EF1217">
        <w:trPr>
          <w:gridAfter w:val="1"/>
          <w:wAfter w:w="16" w:type="dxa"/>
          <w:trHeight w:val="313"/>
        </w:trPr>
        <w:tc>
          <w:tcPr>
            <w:tcW w:w="3084" w:type="dxa"/>
            <w:shd w:val="clear" w:color="auto" w:fill="auto"/>
            <w:vAlign w:val="center"/>
          </w:tcPr>
          <w:p w14:paraId="1B62F2A0" w14:textId="446A5DFB" w:rsidR="00F60D47" w:rsidRPr="00F07580" w:rsidRDefault="00CA6A7D" w:rsidP="00A33094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${institucionAf}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3E02A6E3" w14:textId="2A268B99" w:rsidR="00EF1217" w:rsidRPr="00A33094" w:rsidRDefault="00CA6A7D" w:rsidP="00F0758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${departamentoAf}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06C9263D" w14:textId="5E181779" w:rsidR="00EF1217" w:rsidRPr="00A33094" w:rsidRDefault="00CA6A7D" w:rsidP="00F07580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${direccionAf}</w:t>
            </w:r>
          </w:p>
        </w:tc>
      </w:tr>
      <w:tr w:rsidR="00305090" w:rsidRPr="00F07580" w14:paraId="5D14AAF2" w14:textId="77777777" w:rsidTr="0005078A">
        <w:trPr>
          <w:gridAfter w:val="1"/>
          <w:wAfter w:w="16" w:type="dxa"/>
          <w:trHeight w:val="176"/>
        </w:trPr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DAB323" w14:textId="77777777" w:rsidR="00305090" w:rsidRPr="00F07580" w:rsidRDefault="00305090" w:rsidP="00F07580">
            <w:pPr>
              <w:pStyle w:val="Piedepgina"/>
              <w:spacing w:after="0"/>
              <w:rPr>
                <w:sz w:val="20"/>
                <w:szCs w:val="20"/>
              </w:rPr>
            </w:pPr>
          </w:p>
        </w:tc>
        <w:tc>
          <w:tcPr>
            <w:tcW w:w="59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170482" w14:textId="77777777" w:rsidR="00305090" w:rsidRPr="00F07580" w:rsidRDefault="00305090" w:rsidP="00F07580">
            <w:pPr>
              <w:pStyle w:val="Piedepgina"/>
              <w:tabs>
                <w:tab w:val="clear" w:pos="4320"/>
                <w:tab w:val="clear" w:pos="8640"/>
                <w:tab w:val="center" w:pos="1167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305090" w:rsidRPr="00B93828" w14:paraId="75272878" w14:textId="77777777" w:rsidTr="00CC671D">
        <w:trPr>
          <w:trHeight w:val="259"/>
        </w:trPr>
        <w:tc>
          <w:tcPr>
            <w:tcW w:w="9054" w:type="dxa"/>
            <w:gridSpan w:val="6"/>
            <w:shd w:val="clear" w:color="auto" w:fill="808080" w:themeFill="background1" w:themeFillShade="80"/>
          </w:tcPr>
          <w:p w14:paraId="7CEEEDD6" w14:textId="15F82127" w:rsidR="00305090" w:rsidRPr="00F60D47" w:rsidRDefault="00F60D47" w:rsidP="005C4F7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F60D47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  <w:lang w:val="en-US"/>
              </w:rPr>
              <w:t>Education</w:t>
            </w:r>
            <w:r w:rsidR="00305090" w:rsidRPr="00F60D47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r w:rsidRPr="00F60D47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  <w:lang w:val="en-US"/>
              </w:rPr>
              <w:t>bachelor´s degree, specialty</w:t>
            </w:r>
            <w:r w:rsidR="005C4F7F" w:rsidRPr="00F60D47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  <w:lang w:val="en-US"/>
              </w:rPr>
              <w:t xml:space="preserve">, </w:t>
            </w:r>
            <w:r w:rsidR="00401FF0" w:rsidRPr="00F60D47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  <w:lang w:val="en-US"/>
              </w:rPr>
              <w:t>p</w:t>
            </w:r>
            <w:r w:rsidRPr="00F60D47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  <w:lang w:val="en-US"/>
              </w:rPr>
              <w:t>ostgraduate</w:t>
            </w:r>
            <w:r w:rsidR="00305090" w:rsidRPr="00F60D47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  <w:lang w:val="en-US"/>
              </w:rPr>
              <w:t>)</w:t>
            </w:r>
          </w:p>
        </w:tc>
      </w:tr>
      <w:tr w:rsidR="0005078A" w:rsidRPr="00F07580" w14:paraId="624A37F6" w14:textId="77777777" w:rsidTr="005C4F7F">
        <w:trPr>
          <w:gridAfter w:val="1"/>
          <w:wAfter w:w="16" w:type="dxa"/>
          <w:trHeight w:val="197"/>
        </w:trPr>
        <w:tc>
          <w:tcPr>
            <w:tcW w:w="3084" w:type="dxa"/>
            <w:shd w:val="clear" w:color="auto" w:fill="D9D9D9" w:themeFill="background1" w:themeFillShade="D9"/>
          </w:tcPr>
          <w:p w14:paraId="7A487C00" w14:textId="7AB3819A" w:rsidR="0005078A" w:rsidRPr="00F07580" w:rsidRDefault="007F6FC1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Grade</w:t>
            </w:r>
          </w:p>
        </w:tc>
        <w:tc>
          <w:tcPr>
            <w:tcW w:w="2581" w:type="dxa"/>
            <w:shd w:val="pct12" w:color="auto" w:fill="auto"/>
          </w:tcPr>
          <w:p w14:paraId="49CA084E" w14:textId="42777888" w:rsidR="0005078A" w:rsidRPr="00F07580" w:rsidRDefault="00F60D47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Institution</w:t>
            </w:r>
          </w:p>
        </w:tc>
        <w:tc>
          <w:tcPr>
            <w:tcW w:w="1701" w:type="dxa"/>
            <w:gridSpan w:val="2"/>
            <w:shd w:val="pct12" w:color="auto" w:fill="auto"/>
          </w:tcPr>
          <w:p w14:paraId="66AD7F5C" w14:textId="40E096F2" w:rsidR="0005078A" w:rsidRPr="00F07580" w:rsidRDefault="00F60D47" w:rsidP="00CC671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Specialty</w:t>
            </w:r>
          </w:p>
        </w:tc>
        <w:tc>
          <w:tcPr>
            <w:tcW w:w="1672" w:type="dxa"/>
            <w:shd w:val="pct12" w:color="auto" w:fill="auto"/>
          </w:tcPr>
          <w:p w14:paraId="28FBE343" w14:textId="43A76BC0" w:rsidR="0005078A" w:rsidRPr="00F07580" w:rsidRDefault="00F60D47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Completion year</w:t>
            </w:r>
          </w:p>
        </w:tc>
      </w:tr>
      <w:tr w:rsidR="0005078A" w:rsidRPr="00F07580" w14:paraId="32AD5091" w14:textId="77777777" w:rsidTr="005C4F7F">
        <w:trPr>
          <w:gridAfter w:val="1"/>
          <w:wAfter w:w="16" w:type="dxa"/>
          <w:trHeight w:val="519"/>
        </w:trPr>
        <w:tc>
          <w:tcPr>
            <w:tcW w:w="3084" w:type="dxa"/>
            <w:shd w:val="clear" w:color="auto" w:fill="auto"/>
            <w:vAlign w:val="center"/>
          </w:tcPr>
          <w:p w14:paraId="5451C22A" w14:textId="457ACC02" w:rsidR="0005078A" w:rsidRPr="00F07580" w:rsidRDefault="00CA6A7D" w:rsidP="00CA6A7D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${gradoEd}</w:t>
            </w:r>
          </w:p>
        </w:tc>
        <w:tc>
          <w:tcPr>
            <w:tcW w:w="2581" w:type="dxa"/>
            <w:shd w:val="clear" w:color="auto" w:fill="auto"/>
            <w:vAlign w:val="center"/>
          </w:tcPr>
          <w:p w14:paraId="5F92B161" w14:textId="7E0127E9" w:rsidR="0005078A" w:rsidRPr="00F07580" w:rsidRDefault="00CA6A7D" w:rsidP="00CA6A7D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${institucionEd}</w:t>
            </w:r>
          </w:p>
        </w:tc>
        <w:tc>
          <w:tcPr>
            <w:tcW w:w="1701" w:type="dxa"/>
            <w:gridSpan w:val="2"/>
            <w:vAlign w:val="center"/>
          </w:tcPr>
          <w:p w14:paraId="19ABB433" w14:textId="5F58C47B" w:rsidR="0005078A" w:rsidRPr="00F07580" w:rsidRDefault="00CA6A7D" w:rsidP="00CA6A7D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${especialidadEd}</w:t>
            </w:r>
          </w:p>
        </w:tc>
        <w:tc>
          <w:tcPr>
            <w:tcW w:w="1672" w:type="dxa"/>
            <w:vAlign w:val="center"/>
          </w:tcPr>
          <w:p w14:paraId="6B2CD9D2" w14:textId="0E4AE345" w:rsidR="0005078A" w:rsidRPr="00F07580" w:rsidRDefault="00CA6A7D" w:rsidP="00CA6A7D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${anoterminacionEd}</w:t>
            </w:r>
          </w:p>
        </w:tc>
      </w:tr>
    </w:tbl>
    <w:p w14:paraId="51F0DC32" w14:textId="77777777" w:rsidR="00846C26" w:rsidRPr="00F07580" w:rsidRDefault="00846C26" w:rsidP="00F07580">
      <w:pPr>
        <w:spacing w:line="240" w:lineRule="auto"/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5135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10"/>
        <w:gridCol w:w="3454"/>
        <w:gridCol w:w="1701"/>
        <w:gridCol w:w="1701"/>
      </w:tblGrid>
      <w:tr w:rsidR="00846C26" w:rsidRPr="00F07580" w14:paraId="44349E96" w14:textId="77777777" w:rsidTr="005C4F7F">
        <w:tc>
          <w:tcPr>
            <w:tcW w:w="5000" w:type="pct"/>
            <w:gridSpan w:val="4"/>
            <w:shd w:val="clear" w:color="auto" w:fill="808080" w:themeFill="background1" w:themeFillShade="80"/>
          </w:tcPr>
          <w:p w14:paraId="203C4BCC" w14:textId="2DE2D3C2" w:rsidR="00846C26" w:rsidRPr="00F07580" w:rsidRDefault="00F60D47" w:rsidP="005C4F7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Work experience</w:t>
            </w:r>
          </w:p>
        </w:tc>
      </w:tr>
      <w:tr w:rsidR="007C7B89" w:rsidRPr="007C7B89" w14:paraId="74EF5A2D" w14:textId="77777777" w:rsidTr="00F12C0F">
        <w:tc>
          <w:tcPr>
            <w:tcW w:w="1219" w:type="pct"/>
            <w:shd w:val="clear" w:color="auto" w:fill="D9D9D9" w:themeFill="background1" w:themeFillShade="D9"/>
            <w:vAlign w:val="center"/>
          </w:tcPr>
          <w:p w14:paraId="5A50D446" w14:textId="6CC646A7" w:rsidR="007C7B89" w:rsidRPr="007C7B89" w:rsidRDefault="00F60D47" w:rsidP="007C7B8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Position</w:t>
            </w:r>
          </w:p>
        </w:tc>
        <w:tc>
          <w:tcPr>
            <w:tcW w:w="1905" w:type="pct"/>
            <w:shd w:val="clear" w:color="auto" w:fill="D9D9D9" w:themeFill="background1" w:themeFillShade="D9"/>
            <w:vAlign w:val="center"/>
          </w:tcPr>
          <w:p w14:paraId="69EC6C5A" w14:textId="56329EB6" w:rsidR="007C7B89" w:rsidRPr="007C7B89" w:rsidRDefault="00F60D47" w:rsidP="00120566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Institution / Department</w:t>
            </w:r>
          </w:p>
        </w:tc>
        <w:tc>
          <w:tcPr>
            <w:tcW w:w="938" w:type="pct"/>
            <w:shd w:val="clear" w:color="auto" w:fill="D9D9D9" w:themeFill="background1" w:themeFillShade="D9"/>
            <w:vAlign w:val="center"/>
          </w:tcPr>
          <w:p w14:paraId="2E059A41" w14:textId="1A2DE811" w:rsidR="007C7B89" w:rsidRPr="007C7B89" w:rsidRDefault="00F60D47" w:rsidP="007C7B8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Start year</w:t>
            </w:r>
          </w:p>
        </w:tc>
        <w:tc>
          <w:tcPr>
            <w:tcW w:w="938" w:type="pct"/>
            <w:shd w:val="clear" w:color="auto" w:fill="D9D9D9" w:themeFill="background1" w:themeFillShade="D9"/>
            <w:vAlign w:val="center"/>
          </w:tcPr>
          <w:p w14:paraId="27FB761F" w14:textId="1FAA9C46" w:rsidR="007C7B89" w:rsidRPr="007C7B89" w:rsidRDefault="00F60D47" w:rsidP="007C7B8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End year</w:t>
            </w:r>
          </w:p>
        </w:tc>
      </w:tr>
      <w:tr w:rsidR="007C7B89" w:rsidRPr="007C7B89" w14:paraId="44B85CED" w14:textId="77777777" w:rsidTr="00F12C0F">
        <w:tc>
          <w:tcPr>
            <w:tcW w:w="1219" w:type="pct"/>
            <w:shd w:val="clear" w:color="auto" w:fill="auto"/>
            <w:vAlign w:val="center"/>
          </w:tcPr>
          <w:p w14:paraId="1D63652A" w14:textId="7DBBE1E9" w:rsidR="007C7B89" w:rsidRPr="00F07580" w:rsidRDefault="00CA6A7D" w:rsidP="00CA6A7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${puestoEx}</w:t>
            </w:r>
          </w:p>
        </w:tc>
        <w:tc>
          <w:tcPr>
            <w:tcW w:w="1905" w:type="pct"/>
            <w:shd w:val="clear" w:color="auto" w:fill="auto"/>
            <w:vAlign w:val="center"/>
          </w:tcPr>
          <w:p w14:paraId="092CB6A1" w14:textId="7BA709D2" w:rsidR="007C7B89" w:rsidRPr="00F07580" w:rsidRDefault="00CA6A7D" w:rsidP="00CA6A7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${departamentoEx}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13670513" w14:textId="56E70F7C" w:rsidR="007C7B89" w:rsidRPr="00F07580" w:rsidRDefault="00CA6A7D" w:rsidP="00CA6A7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${anoIniEx}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23A616C" w14:textId="0BD1C050" w:rsidR="007C7B89" w:rsidRPr="007C7B89" w:rsidRDefault="00CA6A7D" w:rsidP="00CA6A7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${anoFinEx}</w:t>
            </w:r>
          </w:p>
        </w:tc>
      </w:tr>
    </w:tbl>
    <w:p w14:paraId="50F1DF9E" w14:textId="77777777" w:rsidR="00430375" w:rsidRPr="00F07580" w:rsidRDefault="00430375" w:rsidP="00F07580">
      <w:pPr>
        <w:spacing w:line="240" w:lineRule="auto"/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217698" w:rsidRPr="00F07580" w14:paraId="62242C86" w14:textId="77777777" w:rsidTr="005C4F7F">
        <w:tc>
          <w:tcPr>
            <w:tcW w:w="906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08080" w:themeFill="background1" w:themeFillShade="80"/>
          </w:tcPr>
          <w:p w14:paraId="6A1C7E3F" w14:textId="719EED8F" w:rsidR="00217698" w:rsidRPr="00F07580" w:rsidRDefault="00F60D47" w:rsidP="00F0758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Professional certificates</w:t>
            </w:r>
          </w:p>
        </w:tc>
      </w:tr>
      <w:tr w:rsidR="00F12C0F" w:rsidRPr="00F12C0F" w14:paraId="44EAAD9B" w14:textId="77777777" w:rsidTr="00207438">
        <w:trPr>
          <w:trHeight w:val="436"/>
        </w:trPr>
        <w:tc>
          <w:tcPr>
            <w:tcW w:w="2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1A3E19F" w14:textId="0B22B13B" w:rsidR="00F12C0F" w:rsidRPr="00F12C0F" w:rsidRDefault="007F6FC1" w:rsidP="00F12C0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Degree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B4AE70A" w14:textId="2CC4442D" w:rsidR="00F12C0F" w:rsidRPr="00F12C0F" w:rsidRDefault="007F6FC1" w:rsidP="00F12C0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Institution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C6FEA9C" w14:textId="688C4CA1" w:rsidR="00F12C0F" w:rsidRPr="00F12C0F" w:rsidRDefault="007F6FC1" w:rsidP="00F12C0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Professional license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9A9DF5C" w14:textId="7F82E5F9" w:rsidR="00F12C0F" w:rsidRPr="00F12C0F" w:rsidRDefault="007F6FC1" w:rsidP="00F12C0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Year</w:t>
            </w:r>
          </w:p>
        </w:tc>
      </w:tr>
      <w:tr w:rsidR="00F12C0F" w:rsidRPr="00F12C0F" w14:paraId="729B58A3" w14:textId="77777777" w:rsidTr="00F12C0F">
        <w:trPr>
          <w:trHeight w:val="436"/>
        </w:trPr>
        <w:tc>
          <w:tcPr>
            <w:tcW w:w="2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C0D638B" w14:textId="70E9F88E" w:rsidR="00F12C0F" w:rsidRPr="00F12C0F" w:rsidRDefault="00CA6A7D" w:rsidP="00CA6A7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${tituloCe}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B0B7EB" w14:textId="6FC1C235" w:rsidR="00F12C0F" w:rsidRPr="00F12C0F" w:rsidRDefault="00CA6A7D" w:rsidP="00CA6A7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${institucionCe}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E8C85D7" w14:textId="685394DC" w:rsidR="00F12C0F" w:rsidRPr="00F12C0F" w:rsidRDefault="00CA6A7D" w:rsidP="00CA6A7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${cedulaCe}</w:t>
            </w:r>
          </w:p>
        </w:tc>
        <w:tc>
          <w:tcPr>
            <w:tcW w:w="22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FF77049" w14:textId="26886885" w:rsidR="00F12C0F" w:rsidRPr="00F12C0F" w:rsidRDefault="00CA6A7D" w:rsidP="00CA6A7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${anoCe}</w:t>
            </w:r>
          </w:p>
        </w:tc>
      </w:tr>
    </w:tbl>
    <w:p w14:paraId="1BB8859A" w14:textId="30BB7DE1" w:rsidR="001F5EC8" w:rsidRDefault="001F5EC8" w:rsidP="00F07580">
      <w:pPr>
        <w:spacing w:line="240" w:lineRule="auto"/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405"/>
        <w:gridCol w:w="3260"/>
        <w:gridCol w:w="1985"/>
        <w:gridCol w:w="1417"/>
      </w:tblGrid>
      <w:tr w:rsidR="001C61F4" w:rsidRPr="00F07580" w14:paraId="7F13E046" w14:textId="77777777" w:rsidTr="005C4F7F">
        <w:tc>
          <w:tcPr>
            <w:tcW w:w="906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808080" w:themeFill="background1" w:themeFillShade="80"/>
          </w:tcPr>
          <w:p w14:paraId="10EA1427" w14:textId="632F0159" w:rsidR="001C61F4" w:rsidRPr="00F07580" w:rsidRDefault="00F12C0F" w:rsidP="00F12C0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GCP</w:t>
            </w:r>
            <w:r w:rsidR="007F6FC1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 xml:space="preserve"> training</w:t>
            </w:r>
          </w:p>
        </w:tc>
      </w:tr>
      <w:tr w:rsidR="00F12C0F" w:rsidRPr="00F07580" w14:paraId="6B63311D" w14:textId="77777777" w:rsidTr="0011293C">
        <w:trPr>
          <w:trHeight w:val="425"/>
        </w:trPr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593BB44" w14:textId="3CB632AB" w:rsidR="00F12C0F" w:rsidRPr="00F07580" w:rsidRDefault="007F6FC1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Supplier</w:t>
            </w:r>
          </w:p>
        </w:tc>
        <w:tc>
          <w:tcPr>
            <w:tcW w:w="3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F8409BB" w14:textId="151E2922" w:rsidR="00F12C0F" w:rsidRPr="00F07580" w:rsidRDefault="007F6FC1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775FF3C" w14:textId="741FADA7" w:rsidR="00F12C0F" w:rsidRPr="00F07580" w:rsidRDefault="007F6FC1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9A21DEF" w14:textId="79D5C9C0" w:rsidR="00F12C0F" w:rsidRPr="00F07580" w:rsidRDefault="007F6FC1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Ending date</w:t>
            </w:r>
          </w:p>
        </w:tc>
      </w:tr>
      <w:tr w:rsidR="0011293C" w:rsidRPr="00F07580" w14:paraId="15117479" w14:textId="77777777" w:rsidTr="0011293C">
        <w:trPr>
          <w:trHeight w:val="425"/>
        </w:trPr>
        <w:tc>
          <w:tcPr>
            <w:tcW w:w="2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4D2B52" w14:textId="31768515" w:rsidR="0011293C" w:rsidRDefault="00CA6A7D" w:rsidP="00CA6A7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${proveedorEn}</w:t>
            </w:r>
          </w:p>
        </w:tc>
        <w:tc>
          <w:tcPr>
            <w:tcW w:w="3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883DBA7" w14:textId="7A736DA9" w:rsidR="0011293C" w:rsidRDefault="00CA6A7D" w:rsidP="00CA6A7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${tituloEn}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58E80F8" w14:textId="0AC0FAED" w:rsidR="0011293C" w:rsidRDefault="00CA6A7D" w:rsidP="00CA6A7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${versionEn}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6F661C3" w14:textId="04A1ACF3" w:rsidR="0011293C" w:rsidRDefault="00CA6A7D" w:rsidP="00CA6A7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${fechaFinEn}</w:t>
            </w:r>
          </w:p>
        </w:tc>
      </w:tr>
    </w:tbl>
    <w:p w14:paraId="61EDA1C9" w14:textId="13BA37B8" w:rsidR="001C292A" w:rsidRDefault="001C292A">
      <w:bookmarkStart w:id="0" w:name="_GoBack"/>
      <w:bookmarkEnd w:id="0"/>
    </w:p>
    <w:tbl>
      <w:tblPr>
        <w:tblStyle w:val="Tablaconcuadrcula"/>
        <w:tblW w:w="906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073"/>
        <w:gridCol w:w="2047"/>
        <w:gridCol w:w="857"/>
        <w:gridCol w:w="2329"/>
        <w:gridCol w:w="1326"/>
      </w:tblGrid>
      <w:tr w:rsidR="001C292A" w:rsidRPr="00F07580" w14:paraId="5FA2E348" w14:textId="77777777" w:rsidTr="00CF5FAC">
        <w:trPr>
          <w:trHeight w:val="256"/>
        </w:trPr>
        <w:tc>
          <w:tcPr>
            <w:tcW w:w="9067" w:type="dxa"/>
            <w:gridSpan w:val="6"/>
            <w:shd w:val="clear" w:color="auto" w:fill="808080" w:themeFill="background1" w:themeFillShade="80"/>
          </w:tcPr>
          <w:p w14:paraId="0C381C50" w14:textId="77777777" w:rsidR="001C292A" w:rsidRPr="00F07580" w:rsidRDefault="001C292A" w:rsidP="00CF5FA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Research experience</w:t>
            </w:r>
          </w:p>
        </w:tc>
      </w:tr>
      <w:tr w:rsidR="001C292A" w:rsidRPr="0011293C" w14:paraId="2B3CD163" w14:textId="77777777" w:rsidTr="00CF5FAC">
        <w:trPr>
          <w:trHeight w:val="256"/>
        </w:trPr>
        <w:tc>
          <w:tcPr>
            <w:tcW w:w="9067" w:type="dxa"/>
            <w:gridSpan w:val="6"/>
            <w:shd w:val="clear" w:color="auto" w:fill="auto"/>
          </w:tcPr>
          <w:p w14:paraId="06F6202B" w14:textId="77777777" w:rsidR="001C292A" w:rsidRPr="0011293C" w:rsidRDefault="001C292A" w:rsidP="00CF5FAC">
            <w:pPr>
              <w:jc w:val="both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Type of study</w:t>
            </w:r>
          </w:p>
        </w:tc>
      </w:tr>
      <w:tr w:rsidR="001C292A" w:rsidRPr="009832FE" w14:paraId="4A49D6D8" w14:textId="77777777" w:rsidTr="00CF5FAC">
        <w:trPr>
          <w:trHeight w:val="397"/>
        </w:trPr>
        <w:tc>
          <w:tcPr>
            <w:tcW w:w="1435" w:type="dxa"/>
            <w:shd w:val="clear" w:color="auto" w:fill="auto"/>
            <w:vAlign w:val="center"/>
          </w:tcPr>
          <w:p w14:paraId="57398C8B" w14:textId="77777777" w:rsidR="001C292A" w:rsidRPr="009832FE" w:rsidRDefault="001C292A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Academy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55D19892" w14:textId="60515441" w:rsidR="001C292A" w:rsidRPr="009832FE" w:rsidRDefault="001C292A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${a}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64D6FE57" w14:textId="77777777" w:rsidR="001C292A" w:rsidRPr="009832FE" w:rsidRDefault="001C292A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E69CA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Government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26E83FA0" w14:textId="1C468AF3" w:rsidR="001C292A" w:rsidRPr="009832FE" w:rsidRDefault="001C292A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${b}</w:t>
            </w:r>
          </w:p>
        </w:tc>
        <w:tc>
          <w:tcPr>
            <w:tcW w:w="2329" w:type="dxa"/>
            <w:shd w:val="clear" w:color="auto" w:fill="auto"/>
            <w:vAlign w:val="center"/>
          </w:tcPr>
          <w:p w14:paraId="36DDA5CE" w14:textId="77777777" w:rsidR="001C292A" w:rsidRPr="009832FE" w:rsidRDefault="001C292A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Industry</w:t>
            </w:r>
          </w:p>
        </w:tc>
        <w:tc>
          <w:tcPr>
            <w:tcW w:w="1326" w:type="dxa"/>
            <w:shd w:val="clear" w:color="auto" w:fill="auto"/>
            <w:vAlign w:val="center"/>
          </w:tcPr>
          <w:p w14:paraId="702EB104" w14:textId="7EDDD0BE" w:rsidR="001C292A" w:rsidRPr="009832FE" w:rsidRDefault="001C292A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${c}</w:t>
            </w:r>
          </w:p>
        </w:tc>
      </w:tr>
      <w:tr w:rsidR="001C292A" w:rsidRPr="009832FE" w14:paraId="1E454A49" w14:textId="77777777" w:rsidTr="005B07A8">
        <w:trPr>
          <w:trHeight w:val="397"/>
        </w:trPr>
        <w:tc>
          <w:tcPr>
            <w:tcW w:w="1435" w:type="dxa"/>
            <w:shd w:val="clear" w:color="auto" w:fill="auto"/>
            <w:vAlign w:val="center"/>
          </w:tcPr>
          <w:p w14:paraId="0DC407FF" w14:textId="77777777" w:rsidR="001C292A" w:rsidRPr="009832FE" w:rsidRDefault="001C292A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E69CA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Researcher Initiative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347367DA" w14:textId="5B7A9E2A" w:rsidR="001C292A" w:rsidRPr="009832FE" w:rsidRDefault="001C292A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${d}</w:t>
            </w:r>
          </w:p>
        </w:tc>
        <w:tc>
          <w:tcPr>
            <w:tcW w:w="2047" w:type="dxa"/>
            <w:shd w:val="clear" w:color="auto" w:fill="auto"/>
            <w:vAlign w:val="center"/>
          </w:tcPr>
          <w:p w14:paraId="4A63E219" w14:textId="39483E8B" w:rsidR="001C292A" w:rsidRPr="009832FE" w:rsidRDefault="001C292A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1C292A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Other (Specify)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74E5B2FE" w14:textId="576EF826" w:rsidR="001C292A" w:rsidRPr="009832FE" w:rsidRDefault="001C292A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${e}</w:t>
            </w:r>
          </w:p>
        </w:tc>
        <w:tc>
          <w:tcPr>
            <w:tcW w:w="3655" w:type="dxa"/>
            <w:gridSpan w:val="2"/>
            <w:shd w:val="clear" w:color="auto" w:fill="auto"/>
            <w:vAlign w:val="center"/>
          </w:tcPr>
          <w:p w14:paraId="3BA0AE23" w14:textId="1E0774F3" w:rsidR="001C292A" w:rsidRPr="009832FE" w:rsidRDefault="001C292A" w:rsidP="00CF5FAC">
            <w:pPr>
              <w:jc w:val="center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${otroEs}</w:t>
            </w:r>
          </w:p>
        </w:tc>
      </w:tr>
    </w:tbl>
    <w:p w14:paraId="054AE87B" w14:textId="2ED31900" w:rsidR="001C292A" w:rsidRDefault="001C292A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88"/>
        <w:gridCol w:w="3969"/>
        <w:gridCol w:w="1984"/>
        <w:gridCol w:w="2126"/>
      </w:tblGrid>
      <w:tr w:rsidR="006B4A52" w:rsidRPr="00B93828" w14:paraId="27632F5F" w14:textId="77777777" w:rsidTr="001C292A">
        <w:tc>
          <w:tcPr>
            <w:tcW w:w="906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A736129" w14:textId="2C8FF48D" w:rsidR="006B4A52" w:rsidRPr="00181508" w:rsidRDefault="0079118A" w:rsidP="0079118A">
            <w:pPr>
              <w:jc w:val="center"/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543BAC3" wp14:editId="6E84D662">
                      <wp:simplePos x="0" y="0"/>
                      <wp:positionH relativeFrom="column">
                        <wp:posOffset>5461141</wp:posOffset>
                      </wp:positionH>
                      <wp:positionV relativeFrom="paragraph">
                        <wp:posOffset>12700</wp:posOffset>
                      </wp:positionV>
                      <wp:extent cx="123825" cy="123825"/>
                      <wp:effectExtent l="0" t="0" r="28575" b="285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C38367" id="Rectángulo 3" o:spid="_x0000_s1026" style="position:absolute;margin-left:430pt;margin-top:1pt;width:9.75pt;height: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" filled="f" strokecolor="#243f60 [1604]" strokeweight=".25pt"/>
                  </w:pict>
                </mc:Fallback>
              </mc:AlternateContent>
            </w: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val="en-US"/>
              </w:rPr>
              <w:t xml:space="preserve">                                                                                </w:t>
            </w:r>
            <w:r w:rsidR="00C7654F" w:rsidRPr="00236D09"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val="en-US"/>
              </w:rPr>
              <w:t>Clinic</w:t>
            </w:r>
            <w:r w:rsidR="00B337CB" w:rsidRPr="00236D09"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val="en-US"/>
              </w:rPr>
              <w:t>al</w:t>
            </w:r>
            <w:r w:rsidR="00C7654F" w:rsidRPr="00236D09"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val="en-US"/>
              </w:rPr>
              <w:t xml:space="preserve"> studies</w:t>
            </w:r>
            <w:r w:rsidR="00236D09" w:rsidRPr="00236D09"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val="en-US"/>
              </w:rPr>
              <w:t xml:space="preserve">                   No clinical research experience</w:t>
            </w:r>
            <w:r w:rsidR="005C54C5"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val="en-US"/>
              </w:rPr>
              <w:t xml:space="preserve">     $</w:t>
            </w:r>
            <w:r w:rsidR="00181508">
              <w:rPr>
                <w:rFonts w:asciiTheme="minorHAnsi" w:hAnsiTheme="minorHAnsi"/>
                <w:b/>
                <w:color w:val="000000" w:themeColor="text1"/>
                <w:sz w:val="20"/>
                <w:szCs w:val="20"/>
                <w:lang w:val="en-US"/>
              </w:rPr>
              <w:t>{f}</w:t>
            </w:r>
          </w:p>
        </w:tc>
      </w:tr>
      <w:tr w:rsidR="006B4A52" w:rsidRPr="00F07580" w14:paraId="01F8A24F" w14:textId="77777777" w:rsidTr="001C292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522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7D455FE" w14:textId="531FD82F" w:rsidR="006B4A52" w:rsidRDefault="00C7654F" w:rsidP="006B4A52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</w:t>
            </w:r>
            <w:r w:rsidR="006B4A52">
              <w:rPr>
                <w:sz w:val="20"/>
                <w:szCs w:val="20"/>
              </w:rPr>
              <w:t>ase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7F3B53B" w14:textId="058310E2" w:rsidR="006B4A52" w:rsidRDefault="00C7654F" w:rsidP="006B4A52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Therapeutic area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B7C8EF8" w14:textId="4A33E2EB" w:rsidR="006B4A52" w:rsidRDefault="00C7654F" w:rsidP="006B4A52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studies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9411CBE" w14:textId="19BEE698" w:rsidR="006B4A52" w:rsidRDefault="00C7654F" w:rsidP="006B4A52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Studies in progress</w:t>
            </w:r>
          </w:p>
        </w:tc>
      </w:tr>
      <w:tr w:rsidR="006B4A52" w:rsidRPr="00F07580" w14:paraId="5B2B247F" w14:textId="77777777" w:rsidTr="001C292A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trHeight w:val="522"/>
        </w:trPr>
        <w:tc>
          <w:tcPr>
            <w:tcW w:w="988" w:type="dxa"/>
            <w:shd w:val="clear" w:color="auto" w:fill="auto"/>
            <w:vAlign w:val="center"/>
          </w:tcPr>
          <w:p w14:paraId="4C072E33" w14:textId="33D34087" w:rsidR="006B4A52" w:rsidRDefault="00D84D2F" w:rsidP="00CA6A7D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${faseEs}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A843B69" w14:textId="40B589C7" w:rsidR="006B4A52" w:rsidRDefault="00D84D2F" w:rsidP="00CA6A7D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${areaEs}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DE7FFAA" w14:textId="5ACBDADC" w:rsidR="006B4A52" w:rsidRDefault="00D84D2F" w:rsidP="00CA6A7D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${estuTerEs}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847F266" w14:textId="2EB31680" w:rsidR="006B4A52" w:rsidRDefault="00D84D2F" w:rsidP="00CA6A7D">
            <w:pPr>
              <w:pStyle w:val="Piedepgina"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${estuDesEs}</w:t>
            </w:r>
          </w:p>
        </w:tc>
      </w:tr>
    </w:tbl>
    <w:p w14:paraId="3D174C74" w14:textId="77777777" w:rsidR="008228A9" w:rsidRDefault="008228A9" w:rsidP="00F07580">
      <w:pPr>
        <w:spacing w:line="240" w:lineRule="auto"/>
        <w:jc w:val="center"/>
        <w:rPr>
          <w:rFonts w:asciiTheme="minorHAnsi" w:hAnsiTheme="minorHAnsi"/>
          <w:b/>
          <w:sz w:val="20"/>
          <w:szCs w:val="20"/>
        </w:rPr>
      </w:pPr>
    </w:p>
    <w:p w14:paraId="05DC9D43" w14:textId="31A481C1" w:rsidR="00F025C0" w:rsidRPr="00482A16" w:rsidRDefault="00C7654F" w:rsidP="00482A16">
      <w:pPr>
        <w:spacing w:line="240" w:lineRule="auto"/>
        <w:jc w:val="center"/>
        <w:rPr>
          <w:rFonts w:asciiTheme="minorHAnsi" w:hAnsiTheme="minorHAnsi"/>
          <w:b/>
          <w:sz w:val="19"/>
          <w:szCs w:val="19"/>
          <w:lang w:val="en-US"/>
        </w:rPr>
      </w:pPr>
      <w:r w:rsidRPr="00482A16">
        <w:rPr>
          <w:rFonts w:asciiTheme="minorHAnsi" w:hAnsiTheme="minorHAnsi"/>
          <w:b/>
          <w:sz w:val="19"/>
          <w:szCs w:val="19"/>
          <w:lang w:val="en-US"/>
        </w:rPr>
        <w:lastRenderedPageBreak/>
        <w:t>If your position changes during the clinic study development, you must complete</w:t>
      </w:r>
      <w:r w:rsidR="00482A16" w:rsidRPr="00482A16">
        <w:rPr>
          <w:rFonts w:asciiTheme="minorHAnsi" w:hAnsiTheme="minorHAnsi"/>
          <w:b/>
          <w:sz w:val="19"/>
          <w:szCs w:val="19"/>
          <w:lang w:val="en-US"/>
        </w:rPr>
        <w:t xml:space="preserve"> a new curriculum</w:t>
      </w:r>
      <w:r w:rsidRPr="00482A16">
        <w:rPr>
          <w:rFonts w:asciiTheme="minorHAnsi" w:hAnsiTheme="minorHAnsi"/>
          <w:b/>
          <w:sz w:val="19"/>
          <w:szCs w:val="19"/>
          <w:lang w:val="en-US"/>
        </w:rPr>
        <w:t xml:space="preserve"> summary</w:t>
      </w:r>
    </w:p>
    <w:p w14:paraId="7B89B4FB" w14:textId="77777777" w:rsidR="0005078A" w:rsidRPr="00C7654F" w:rsidRDefault="0005078A" w:rsidP="00F07580">
      <w:pPr>
        <w:spacing w:line="240" w:lineRule="auto"/>
        <w:jc w:val="both"/>
        <w:rPr>
          <w:rFonts w:asciiTheme="minorHAnsi" w:hAnsiTheme="minorHAnsi"/>
          <w:b/>
          <w:sz w:val="20"/>
          <w:szCs w:val="20"/>
          <w:lang w:val="en-US"/>
        </w:rPr>
      </w:pPr>
    </w:p>
    <w:tbl>
      <w:tblPr>
        <w:tblStyle w:val="Tablaconcuadrcula"/>
        <w:tblW w:w="906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639"/>
      </w:tblGrid>
      <w:tr w:rsidR="001C61F4" w:rsidRPr="00B93828" w14:paraId="724281FE" w14:textId="77777777" w:rsidTr="005C4F7F">
        <w:trPr>
          <w:trHeight w:val="189"/>
        </w:trPr>
        <w:tc>
          <w:tcPr>
            <w:tcW w:w="9067" w:type="dxa"/>
            <w:gridSpan w:val="2"/>
            <w:shd w:val="clear" w:color="auto" w:fill="D9D9D9" w:themeFill="background1" w:themeFillShade="D9"/>
            <w:vAlign w:val="center"/>
          </w:tcPr>
          <w:p w14:paraId="6CF0F060" w14:textId="47499202" w:rsidR="001C61F4" w:rsidRPr="00482A16" w:rsidRDefault="00482A16" w:rsidP="00F07580">
            <w:pPr>
              <w:jc w:val="both"/>
              <w:rPr>
                <w:rFonts w:asciiTheme="minorHAnsi" w:hAnsiTheme="minorHAnsi"/>
                <w:b/>
                <w:sz w:val="20"/>
                <w:szCs w:val="20"/>
                <w:lang w:val="en-US"/>
              </w:rPr>
            </w:pPr>
            <w:r w:rsidRPr="00482A16"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>By signing this form, I</w:t>
            </w:r>
            <w:r>
              <w:rPr>
                <w:rFonts w:asciiTheme="minorHAnsi" w:hAnsiTheme="minorHAnsi"/>
                <w:b/>
                <w:sz w:val="20"/>
                <w:szCs w:val="20"/>
                <w:lang w:val="en-US"/>
              </w:rPr>
              <w:t xml:space="preserve"> confirm that the information provided in this curriculum summary is accurate and reflects my current employment and qualifications</w:t>
            </w:r>
          </w:p>
        </w:tc>
      </w:tr>
      <w:tr w:rsidR="001C61F4" w:rsidRPr="00F07580" w14:paraId="3C2F9699" w14:textId="77777777" w:rsidTr="005C4F7F">
        <w:trPr>
          <w:trHeight w:val="189"/>
        </w:trPr>
        <w:tc>
          <w:tcPr>
            <w:tcW w:w="4428" w:type="dxa"/>
            <w:shd w:val="clear" w:color="auto" w:fill="D9D9D9" w:themeFill="background1" w:themeFillShade="D9"/>
          </w:tcPr>
          <w:p w14:paraId="7C81D57F" w14:textId="77DB41DF" w:rsidR="001C61F4" w:rsidRPr="00F07580" w:rsidRDefault="00482A16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Signature</w:t>
            </w:r>
          </w:p>
        </w:tc>
        <w:tc>
          <w:tcPr>
            <w:tcW w:w="4639" w:type="dxa"/>
            <w:shd w:val="clear" w:color="auto" w:fill="D9D9D9" w:themeFill="background1" w:themeFillShade="D9"/>
          </w:tcPr>
          <w:p w14:paraId="1BE85C74" w14:textId="2EA4CF33" w:rsidR="001C61F4" w:rsidRPr="00F07580" w:rsidRDefault="00482A16" w:rsidP="00F07580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Date</w:t>
            </w:r>
          </w:p>
        </w:tc>
      </w:tr>
      <w:tr w:rsidR="001C61F4" w:rsidRPr="00F07580" w14:paraId="790FEC75" w14:textId="77777777" w:rsidTr="005C4F7F">
        <w:trPr>
          <w:trHeight w:val="892"/>
        </w:trPr>
        <w:tc>
          <w:tcPr>
            <w:tcW w:w="4428" w:type="dxa"/>
            <w:shd w:val="clear" w:color="auto" w:fill="auto"/>
          </w:tcPr>
          <w:p w14:paraId="08B137DD" w14:textId="77777777" w:rsidR="001C61F4" w:rsidRPr="00F07580" w:rsidRDefault="001C61F4" w:rsidP="00F07580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  <w:tc>
          <w:tcPr>
            <w:tcW w:w="4639" w:type="dxa"/>
            <w:shd w:val="clear" w:color="auto" w:fill="auto"/>
            <w:vAlign w:val="center"/>
          </w:tcPr>
          <w:p w14:paraId="11B8C951" w14:textId="77777777" w:rsidR="001C61F4" w:rsidRPr="00F07580" w:rsidRDefault="001C61F4" w:rsidP="00F07580">
            <w:pPr>
              <w:pStyle w:val="Sinespaciado"/>
              <w:jc w:val="center"/>
              <w:rPr>
                <w:sz w:val="20"/>
                <w:szCs w:val="20"/>
              </w:rPr>
            </w:pPr>
          </w:p>
        </w:tc>
      </w:tr>
    </w:tbl>
    <w:p w14:paraId="72EF4202" w14:textId="77777777" w:rsidR="00493B4F" w:rsidRPr="00F07580" w:rsidRDefault="00493B4F" w:rsidP="00F07580">
      <w:pPr>
        <w:spacing w:line="240" w:lineRule="auto"/>
        <w:rPr>
          <w:rFonts w:asciiTheme="minorHAnsi" w:hAnsiTheme="minorHAnsi"/>
          <w:sz w:val="20"/>
          <w:szCs w:val="20"/>
        </w:rPr>
      </w:pPr>
    </w:p>
    <w:sectPr w:rsidR="00493B4F" w:rsidRPr="00F07580" w:rsidSect="00305090">
      <w:headerReference w:type="default" r:id="rId8"/>
      <w:footerReference w:type="default" r:id="rId9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B" w16cex:dateUtc="2020-10-18T03:28:00Z"/>
  <w16cex:commentExtensible w16cex:durableId="2599209C" w16cex:dateUtc="2020-10-18T0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468634" w16cid:durableId="2599209B"/>
  <w16cid:commentId w16cid:paraId="5F050F44" w16cid:durableId="2599209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AF6E45" w14:textId="77777777" w:rsidR="00F07857" w:rsidRDefault="00F07857" w:rsidP="00AE72CF">
      <w:pPr>
        <w:spacing w:line="240" w:lineRule="auto"/>
      </w:pPr>
      <w:r>
        <w:separator/>
      </w:r>
    </w:p>
  </w:endnote>
  <w:endnote w:type="continuationSeparator" w:id="0">
    <w:p w14:paraId="0B42AB67" w14:textId="77777777" w:rsidR="00F07857" w:rsidRDefault="00F07857" w:rsidP="00AE7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17EE5" w14:textId="45CA1B08" w:rsidR="008865A1" w:rsidRPr="00482A16" w:rsidRDefault="0042019E" w:rsidP="00136083">
    <w:pPr>
      <w:pStyle w:val="Piedepgina"/>
      <w:tabs>
        <w:tab w:val="left" w:pos="2977"/>
      </w:tabs>
      <w:spacing w:after="0"/>
      <w:jc w:val="both"/>
      <w:rPr>
        <w:rFonts w:cs="Arial"/>
        <w:lang w:val="en-US"/>
      </w:rPr>
    </w:pPr>
    <w:r w:rsidRPr="00482A16">
      <w:rPr>
        <w:sz w:val="20"/>
        <w:szCs w:val="20"/>
        <w:lang w:val="en-US"/>
      </w:rPr>
      <w:t>FC-SC-</w:t>
    </w:r>
    <w:r w:rsidR="005A2BC3" w:rsidRPr="00482A16">
      <w:rPr>
        <w:sz w:val="20"/>
        <w:szCs w:val="20"/>
        <w:lang w:val="en-US"/>
      </w:rPr>
      <w:t>2</w:t>
    </w:r>
    <w:r w:rsidR="003E699E" w:rsidRPr="00482A16">
      <w:rPr>
        <w:sz w:val="20"/>
        <w:szCs w:val="20"/>
        <w:lang w:val="en-US"/>
      </w:rPr>
      <w:t>1</w:t>
    </w:r>
    <w:r w:rsidRPr="00482A16">
      <w:rPr>
        <w:sz w:val="20"/>
        <w:szCs w:val="20"/>
        <w:lang w:val="en-US"/>
      </w:rPr>
      <w:t>0</w:t>
    </w:r>
    <w:r w:rsidR="00482A16" w:rsidRPr="00482A16">
      <w:rPr>
        <w:sz w:val="20"/>
        <w:szCs w:val="20"/>
        <w:lang w:val="en-US"/>
      </w:rPr>
      <w:t>2 CV English</w:t>
    </w:r>
    <w:r w:rsidR="00006EA7" w:rsidRPr="00482A16">
      <w:rPr>
        <w:rFonts w:cs="Arial"/>
        <w:sz w:val="20"/>
        <w:szCs w:val="20"/>
        <w:lang w:val="en-US"/>
      </w:rPr>
      <w:t xml:space="preserve">, </w:t>
    </w:r>
    <w:r w:rsidR="00136083">
      <w:rPr>
        <w:rStyle w:val="Nmerodepgina"/>
        <w:rFonts w:ascii="Calibri" w:hAnsi="Calibri"/>
        <w:sz w:val="20"/>
        <w:lang w:val="en-US"/>
      </w:rPr>
      <w:t>v01</w:t>
    </w:r>
    <w:r w:rsidR="002D46AA" w:rsidRPr="00482A16">
      <w:rPr>
        <w:rStyle w:val="Nmerodepgina"/>
        <w:rFonts w:ascii="Calibri" w:hAnsi="Calibri"/>
        <w:sz w:val="20"/>
        <w:lang w:val="en-US"/>
      </w:rPr>
      <w:t>-</w:t>
    </w:r>
    <w:r w:rsidR="00136083">
      <w:rPr>
        <w:rStyle w:val="Nmerodepgina"/>
        <w:rFonts w:ascii="Calibri" w:hAnsi="Calibri"/>
        <w:sz w:val="20"/>
        <w:lang w:val="en-US"/>
      </w:rPr>
      <w:t>feb</w:t>
    </w:r>
    <w:r w:rsidR="002D46AA" w:rsidRPr="00482A16">
      <w:rPr>
        <w:rStyle w:val="Nmerodepgina"/>
        <w:rFonts w:ascii="Calibri" w:hAnsi="Calibri"/>
        <w:sz w:val="20"/>
        <w:lang w:val="en-US"/>
      </w:rPr>
      <w:t>-202</w:t>
    </w:r>
    <w:r w:rsidR="00136083">
      <w:rPr>
        <w:rStyle w:val="Nmerodepgina"/>
        <w:rFonts w:ascii="Calibri" w:hAnsi="Calibri"/>
        <w:sz w:val="20"/>
        <w:lang w:val="en-US"/>
      </w:rPr>
      <w:t>2</w:t>
    </w:r>
    <w:r w:rsidR="00364273" w:rsidRPr="00482A16">
      <w:rPr>
        <w:rStyle w:val="Nmerodepgina"/>
        <w:rFonts w:ascii="Calibri" w:hAnsi="Calibri"/>
        <w:lang w:val="en-US"/>
      </w:rPr>
      <w:t xml:space="preserve">     </w:t>
    </w:r>
    <w:r w:rsidR="00401FF0" w:rsidRPr="00482A16">
      <w:rPr>
        <w:rFonts w:cs="Arial"/>
        <w:lang w:val="en-US"/>
      </w:rPr>
      <w:t xml:space="preserve">     </w:t>
    </w:r>
    <w:r w:rsidR="00401FF0" w:rsidRPr="00482A16">
      <w:rPr>
        <w:rFonts w:cs="Arial"/>
        <w:b/>
        <w:lang w:val="en-US"/>
      </w:rPr>
      <w:t xml:space="preserve">         </w:t>
    </w:r>
    <w:r w:rsidR="00136083">
      <w:rPr>
        <w:rFonts w:cs="Arial"/>
        <w:b/>
        <w:lang w:val="en-US"/>
      </w:rPr>
      <w:t xml:space="preserve">              </w:t>
    </w:r>
    <w:r w:rsidR="00401FF0" w:rsidRPr="00482A16">
      <w:rPr>
        <w:rFonts w:cs="Arial"/>
        <w:b/>
        <w:lang w:val="en-US"/>
      </w:rPr>
      <w:t xml:space="preserve">      </w:t>
    </w:r>
    <w:r w:rsidR="00006EA7" w:rsidRPr="00482A16">
      <w:rPr>
        <w:rFonts w:cs="Arial"/>
        <w:b/>
        <w:lang w:val="en-US"/>
      </w:rPr>
      <w:t xml:space="preserve">                       </w:t>
    </w:r>
    <w:r w:rsidR="00401FF0" w:rsidRPr="00482A16">
      <w:rPr>
        <w:rFonts w:cs="Arial"/>
        <w:b/>
        <w:lang w:val="en-US"/>
      </w:rPr>
      <w:t xml:space="preserve">         </w:t>
    </w:r>
    <w:r w:rsidR="00401FF0" w:rsidRPr="00482A16">
      <w:rPr>
        <w:rFonts w:cs="Arial"/>
        <w:b/>
        <w:sz w:val="20"/>
        <w:szCs w:val="20"/>
        <w:lang w:val="en-US"/>
      </w:rPr>
      <w:t xml:space="preserve">            </w:t>
    </w:r>
    <w:r w:rsidR="00E03271" w:rsidRPr="00482A16">
      <w:rPr>
        <w:rFonts w:cs="Arial"/>
        <w:b/>
        <w:sz w:val="20"/>
        <w:szCs w:val="20"/>
        <w:lang w:val="en-US"/>
      </w:rPr>
      <w:t xml:space="preserve">                              </w:t>
    </w:r>
    <w:r w:rsidR="00401FF0" w:rsidRPr="00482A16">
      <w:rPr>
        <w:rFonts w:cs="Arial"/>
        <w:b/>
        <w:sz w:val="20"/>
        <w:szCs w:val="20"/>
        <w:lang w:val="en-US"/>
      </w:rPr>
      <w:t xml:space="preserve"> </w:t>
    </w:r>
    <w:r w:rsidR="00401FF0" w:rsidRPr="00006EA7">
      <w:rPr>
        <w:rStyle w:val="Nmerodepgina"/>
        <w:rFonts w:cs="Arial"/>
        <w:sz w:val="20"/>
        <w:szCs w:val="20"/>
      </w:rPr>
      <w:fldChar w:fldCharType="begin"/>
    </w:r>
    <w:r w:rsidR="00401FF0" w:rsidRPr="00482A16">
      <w:rPr>
        <w:rStyle w:val="Nmerodepgina"/>
        <w:rFonts w:cs="Arial"/>
        <w:sz w:val="20"/>
        <w:szCs w:val="20"/>
        <w:lang w:val="en-US"/>
      </w:rPr>
      <w:instrText xml:space="preserve"> PAGE </w:instrText>
    </w:r>
    <w:r w:rsidR="00401FF0" w:rsidRPr="00006EA7">
      <w:rPr>
        <w:rStyle w:val="Nmerodepgina"/>
        <w:rFonts w:cs="Arial"/>
        <w:sz w:val="20"/>
        <w:szCs w:val="20"/>
      </w:rPr>
      <w:fldChar w:fldCharType="separate"/>
    </w:r>
    <w:r w:rsidR="001C292A">
      <w:rPr>
        <w:rStyle w:val="Nmerodepgina"/>
        <w:rFonts w:cs="Arial"/>
        <w:noProof/>
        <w:sz w:val="20"/>
        <w:szCs w:val="20"/>
        <w:lang w:val="en-US"/>
      </w:rPr>
      <w:t>2</w:t>
    </w:r>
    <w:r w:rsidR="00401FF0" w:rsidRPr="00006EA7">
      <w:rPr>
        <w:rStyle w:val="Nmerodepgina"/>
        <w:rFonts w:cs="Arial"/>
        <w:sz w:val="20"/>
        <w:szCs w:val="20"/>
      </w:rPr>
      <w:fldChar w:fldCharType="end"/>
    </w:r>
    <w:r w:rsidR="00401FF0" w:rsidRPr="00482A16">
      <w:rPr>
        <w:rStyle w:val="Nmerodepgina"/>
        <w:rFonts w:cs="Arial"/>
        <w:sz w:val="20"/>
        <w:szCs w:val="20"/>
        <w:lang w:val="en-US"/>
      </w:rPr>
      <w:t xml:space="preserve"> / </w:t>
    </w:r>
    <w:r w:rsidR="00401FF0" w:rsidRPr="00006EA7">
      <w:rPr>
        <w:rStyle w:val="Nmerodepgina"/>
        <w:rFonts w:cs="Arial"/>
        <w:sz w:val="20"/>
        <w:szCs w:val="20"/>
      </w:rPr>
      <w:fldChar w:fldCharType="begin"/>
    </w:r>
    <w:r w:rsidR="00401FF0" w:rsidRPr="00482A16">
      <w:rPr>
        <w:rStyle w:val="Nmerodepgina"/>
        <w:rFonts w:cs="Arial"/>
        <w:sz w:val="20"/>
        <w:szCs w:val="20"/>
        <w:lang w:val="en-US"/>
      </w:rPr>
      <w:instrText xml:space="preserve"> NUMPAGES </w:instrText>
    </w:r>
    <w:r w:rsidR="00401FF0" w:rsidRPr="00006EA7">
      <w:rPr>
        <w:rStyle w:val="Nmerodepgina"/>
        <w:rFonts w:cs="Arial"/>
        <w:sz w:val="20"/>
        <w:szCs w:val="20"/>
      </w:rPr>
      <w:fldChar w:fldCharType="separate"/>
    </w:r>
    <w:r w:rsidR="001C292A">
      <w:rPr>
        <w:rStyle w:val="Nmerodepgina"/>
        <w:rFonts w:cs="Arial"/>
        <w:noProof/>
        <w:sz w:val="20"/>
        <w:szCs w:val="20"/>
        <w:lang w:val="en-US"/>
      </w:rPr>
      <w:t>2</w:t>
    </w:r>
    <w:r w:rsidR="00401FF0" w:rsidRPr="00006EA7">
      <w:rPr>
        <w:rStyle w:val="Nmerodepgina"/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14336" w14:textId="77777777" w:rsidR="00F07857" w:rsidRDefault="00F07857" w:rsidP="00AE72CF">
      <w:pPr>
        <w:spacing w:line="240" w:lineRule="auto"/>
      </w:pPr>
      <w:r>
        <w:separator/>
      </w:r>
    </w:p>
  </w:footnote>
  <w:footnote w:type="continuationSeparator" w:id="0">
    <w:p w14:paraId="7AD6DF97" w14:textId="77777777" w:rsidR="00F07857" w:rsidRDefault="00F07857" w:rsidP="00AE72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74A5" w14:textId="2B9D6938" w:rsidR="00FA488A" w:rsidRDefault="00FA488A" w:rsidP="00FA488A">
    <w:pPr>
      <w:spacing w:line="240" w:lineRule="auto"/>
      <w:jc w:val="right"/>
      <w:rPr>
        <w:rFonts w:asciiTheme="minorHAnsi" w:hAnsiTheme="minorHAnsi"/>
        <w:b/>
        <w:sz w:val="28"/>
        <w:szCs w:val="28"/>
      </w:rPr>
    </w:pPr>
    <w:r w:rsidRPr="00006EA7"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4AC7E940" wp14:editId="734DB478">
          <wp:simplePos x="0" y="0"/>
          <wp:positionH relativeFrom="column">
            <wp:posOffset>81915</wp:posOffset>
          </wp:positionH>
          <wp:positionV relativeFrom="paragraph">
            <wp:posOffset>5080</wp:posOffset>
          </wp:positionV>
          <wp:extent cx="1200150" cy="3810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A4F2AC" w14:textId="712F7FA9" w:rsidR="00FA488A" w:rsidRPr="00FA488A" w:rsidRDefault="00482A16" w:rsidP="00FA488A">
    <w:pPr>
      <w:spacing w:line="240" w:lineRule="auto"/>
      <w:jc w:val="right"/>
      <w:rPr>
        <w:rFonts w:asciiTheme="minorHAnsi" w:hAnsiTheme="minorHAnsi"/>
        <w:b/>
        <w:sz w:val="28"/>
        <w:szCs w:val="28"/>
      </w:rPr>
    </w:pPr>
    <w:r>
      <w:rPr>
        <w:rFonts w:asciiTheme="minorHAnsi" w:hAnsiTheme="minorHAnsi"/>
        <w:b/>
        <w:sz w:val="28"/>
        <w:szCs w:val="28"/>
      </w:rPr>
      <w:t>Curriculum</w:t>
    </w:r>
    <w:r w:rsidR="00492467">
      <w:rPr>
        <w:rFonts w:asciiTheme="minorHAnsi" w:hAnsiTheme="minorHAnsi"/>
        <w:b/>
        <w:sz w:val="28"/>
        <w:szCs w:val="28"/>
      </w:rPr>
      <w:t xml:space="preserve"> summary</w:t>
    </w:r>
    <w:r w:rsidR="00FA488A" w:rsidRPr="00FA488A">
      <w:rPr>
        <w:rFonts w:asciiTheme="minorHAnsi" w:hAnsiTheme="minorHAnsi"/>
        <w:b/>
        <w:sz w:val="28"/>
        <w:szCs w:val="28"/>
      </w:rPr>
      <w:t xml:space="preserve"> </w:t>
    </w:r>
  </w:p>
  <w:p w14:paraId="6B1A6FEF" w14:textId="77777777" w:rsidR="00FA488A" w:rsidRPr="00F07580" w:rsidRDefault="00FA488A" w:rsidP="00FA488A">
    <w:pPr>
      <w:spacing w:line="240" w:lineRule="auto"/>
      <w:jc w:val="center"/>
      <w:rPr>
        <w:rFonts w:asciiTheme="minorHAnsi" w:hAnsiTheme="minorHAnsi"/>
        <w:b/>
        <w:sz w:val="20"/>
        <w:szCs w:val="20"/>
      </w:rPr>
    </w:pPr>
  </w:p>
  <w:tbl>
    <w:tblPr>
      <w:tblStyle w:val="Tablaconcuadrcula"/>
      <w:tblW w:w="9054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63"/>
      <w:gridCol w:w="6791"/>
    </w:tblGrid>
    <w:tr w:rsidR="00FA488A" w:rsidRPr="00F07580" w14:paraId="2741D531" w14:textId="77777777" w:rsidTr="003967FB">
      <w:tc>
        <w:tcPr>
          <w:tcW w:w="9054" w:type="dxa"/>
          <w:gridSpan w:val="2"/>
          <w:shd w:val="clear" w:color="auto" w:fill="808080" w:themeFill="background1" w:themeFillShade="80"/>
        </w:tcPr>
        <w:p w14:paraId="7045224D" w14:textId="17F56F90" w:rsidR="00FA488A" w:rsidRPr="00F07580" w:rsidRDefault="00492467" w:rsidP="00FA488A">
          <w:pPr>
            <w:jc w:val="center"/>
            <w:rPr>
              <w:rFonts w:asciiTheme="minorHAnsi" w:hAnsiTheme="minorHAnsi"/>
              <w:b/>
              <w:color w:val="FFFFFF" w:themeColor="background1"/>
              <w:sz w:val="20"/>
              <w:szCs w:val="20"/>
            </w:rPr>
          </w:pPr>
          <w:r>
            <w:rPr>
              <w:rFonts w:asciiTheme="minorHAnsi" w:hAnsiTheme="minorHAnsi"/>
              <w:b/>
              <w:color w:val="FFFFFF" w:themeColor="background1"/>
              <w:sz w:val="20"/>
              <w:szCs w:val="20"/>
            </w:rPr>
            <w:t>General data</w:t>
          </w:r>
        </w:p>
      </w:tc>
    </w:tr>
    <w:tr w:rsidR="00FA488A" w:rsidRPr="00F07580" w14:paraId="1C7899D2" w14:textId="77777777" w:rsidTr="003967FB">
      <w:tc>
        <w:tcPr>
          <w:tcW w:w="2263" w:type="dxa"/>
          <w:shd w:val="clear" w:color="auto" w:fill="D9D9D9" w:themeFill="background1" w:themeFillShade="D9"/>
          <w:vAlign w:val="center"/>
        </w:tcPr>
        <w:p w14:paraId="239C7DF6" w14:textId="65C8575C" w:rsidR="00FA488A" w:rsidRPr="00F07580" w:rsidRDefault="00492467" w:rsidP="00FA488A">
          <w:pPr>
            <w:rPr>
              <w:rFonts w:asciiTheme="minorHAnsi" w:hAnsiTheme="minorHAnsi"/>
              <w:b/>
              <w:sz w:val="20"/>
              <w:szCs w:val="20"/>
            </w:rPr>
          </w:pPr>
          <w:r>
            <w:rPr>
              <w:rFonts w:asciiTheme="minorHAnsi" w:hAnsiTheme="minorHAnsi"/>
              <w:b/>
              <w:sz w:val="20"/>
              <w:szCs w:val="20"/>
            </w:rPr>
            <w:t>Full name</w:t>
          </w:r>
        </w:p>
      </w:tc>
      <w:tc>
        <w:tcPr>
          <w:tcW w:w="6791" w:type="dxa"/>
        </w:tcPr>
        <w:p w14:paraId="459912F2" w14:textId="700A4BC5" w:rsidR="00FA488A" w:rsidRPr="00F07580" w:rsidRDefault="00CA6A7D" w:rsidP="00FA488A">
          <w:pPr>
            <w:pStyle w:val="Piedepgina"/>
            <w:spacing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>${nombre}</w:t>
          </w:r>
        </w:p>
      </w:tc>
    </w:tr>
    <w:tr w:rsidR="00FA488A" w:rsidRPr="00F07580" w14:paraId="123804A9" w14:textId="77777777" w:rsidTr="003967FB">
      <w:tc>
        <w:tcPr>
          <w:tcW w:w="2263" w:type="dxa"/>
          <w:tcBorders>
            <w:bottom w:val="dotted" w:sz="4" w:space="0" w:color="auto"/>
          </w:tcBorders>
          <w:shd w:val="clear" w:color="auto" w:fill="D9D9D9" w:themeFill="background1" w:themeFillShade="D9"/>
          <w:vAlign w:val="center"/>
        </w:tcPr>
        <w:p w14:paraId="59B1C0D7" w14:textId="00FC917B" w:rsidR="00FA488A" w:rsidRPr="00F07580" w:rsidRDefault="00492467" w:rsidP="00FA488A">
          <w:pPr>
            <w:rPr>
              <w:rFonts w:asciiTheme="minorHAnsi" w:hAnsiTheme="minorHAnsi"/>
              <w:b/>
              <w:sz w:val="20"/>
              <w:szCs w:val="20"/>
            </w:rPr>
          </w:pPr>
          <w:r>
            <w:rPr>
              <w:rFonts w:asciiTheme="minorHAnsi" w:hAnsiTheme="minorHAnsi"/>
              <w:b/>
              <w:sz w:val="20"/>
              <w:szCs w:val="20"/>
            </w:rPr>
            <w:t>Academic degree</w:t>
          </w:r>
        </w:p>
      </w:tc>
      <w:tc>
        <w:tcPr>
          <w:tcW w:w="6791" w:type="dxa"/>
          <w:tcBorders>
            <w:bottom w:val="dotted" w:sz="4" w:space="0" w:color="auto"/>
          </w:tcBorders>
        </w:tcPr>
        <w:p w14:paraId="133FD0C0" w14:textId="777B535E" w:rsidR="00FA488A" w:rsidRPr="00F07580" w:rsidRDefault="00CA6A7D" w:rsidP="00FA488A">
          <w:pPr>
            <w:pStyle w:val="Piedepgina"/>
            <w:spacing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>${tituloAca}</w:t>
          </w:r>
        </w:p>
      </w:tc>
    </w:tr>
  </w:tbl>
  <w:p w14:paraId="69E38A3A" w14:textId="77777777" w:rsidR="00FA488A" w:rsidRPr="00401FF0" w:rsidRDefault="00FA488A" w:rsidP="00401F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0CBD"/>
    <w:multiLevelType w:val="hybridMultilevel"/>
    <w:tmpl w:val="7D2449D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40D3B"/>
    <w:multiLevelType w:val="hybridMultilevel"/>
    <w:tmpl w:val="FF2A75B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A38CB"/>
    <w:multiLevelType w:val="hybridMultilevel"/>
    <w:tmpl w:val="7BBEBF7C"/>
    <w:lvl w:ilvl="0" w:tplc="3F2CF9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D1"/>
    <w:rsid w:val="000016F1"/>
    <w:rsid w:val="00006EA7"/>
    <w:rsid w:val="00010879"/>
    <w:rsid w:val="0002218E"/>
    <w:rsid w:val="000272E9"/>
    <w:rsid w:val="0003087B"/>
    <w:rsid w:val="00037076"/>
    <w:rsid w:val="0004154B"/>
    <w:rsid w:val="0005078A"/>
    <w:rsid w:val="00062614"/>
    <w:rsid w:val="00080634"/>
    <w:rsid w:val="00087B3C"/>
    <w:rsid w:val="000B6514"/>
    <w:rsid w:val="000B6841"/>
    <w:rsid w:val="000B79F2"/>
    <w:rsid w:val="000C0557"/>
    <w:rsid w:val="000C37E7"/>
    <w:rsid w:val="000C58EA"/>
    <w:rsid w:val="000D6103"/>
    <w:rsid w:val="000E0161"/>
    <w:rsid w:val="000E18AA"/>
    <w:rsid w:val="000E402D"/>
    <w:rsid w:val="001015E7"/>
    <w:rsid w:val="00105801"/>
    <w:rsid w:val="001114A4"/>
    <w:rsid w:val="0011162E"/>
    <w:rsid w:val="0011199D"/>
    <w:rsid w:val="0011287C"/>
    <w:rsid w:val="0011293C"/>
    <w:rsid w:val="00115515"/>
    <w:rsid w:val="00120566"/>
    <w:rsid w:val="00120AA7"/>
    <w:rsid w:val="00122B6E"/>
    <w:rsid w:val="0013316C"/>
    <w:rsid w:val="00133CED"/>
    <w:rsid w:val="00136083"/>
    <w:rsid w:val="00151C55"/>
    <w:rsid w:val="00170F09"/>
    <w:rsid w:val="00171E93"/>
    <w:rsid w:val="00173AF1"/>
    <w:rsid w:val="001774A3"/>
    <w:rsid w:val="00181508"/>
    <w:rsid w:val="00183BD8"/>
    <w:rsid w:val="001945F0"/>
    <w:rsid w:val="00196190"/>
    <w:rsid w:val="001A1B19"/>
    <w:rsid w:val="001A5668"/>
    <w:rsid w:val="001A6F0E"/>
    <w:rsid w:val="001B2C3A"/>
    <w:rsid w:val="001C0853"/>
    <w:rsid w:val="001C0B1E"/>
    <w:rsid w:val="001C292A"/>
    <w:rsid w:val="001C61F4"/>
    <w:rsid w:val="001E66F3"/>
    <w:rsid w:val="001F2A3E"/>
    <w:rsid w:val="001F5EC8"/>
    <w:rsid w:val="00212567"/>
    <w:rsid w:val="00217698"/>
    <w:rsid w:val="00217AA7"/>
    <w:rsid w:val="00225004"/>
    <w:rsid w:val="002307E4"/>
    <w:rsid w:val="00236D09"/>
    <w:rsid w:val="00243938"/>
    <w:rsid w:val="00244754"/>
    <w:rsid w:val="00251FC5"/>
    <w:rsid w:val="002536FD"/>
    <w:rsid w:val="002556FD"/>
    <w:rsid w:val="0027396A"/>
    <w:rsid w:val="002769D6"/>
    <w:rsid w:val="00290B34"/>
    <w:rsid w:val="002A4EBC"/>
    <w:rsid w:val="002A6DE1"/>
    <w:rsid w:val="002C72FF"/>
    <w:rsid w:val="002D46AA"/>
    <w:rsid w:val="002E7F72"/>
    <w:rsid w:val="002F49BA"/>
    <w:rsid w:val="00302DE4"/>
    <w:rsid w:val="00305090"/>
    <w:rsid w:val="00313781"/>
    <w:rsid w:val="00316476"/>
    <w:rsid w:val="0031667F"/>
    <w:rsid w:val="0032122F"/>
    <w:rsid w:val="00350DC4"/>
    <w:rsid w:val="003535B6"/>
    <w:rsid w:val="00360F22"/>
    <w:rsid w:val="003615EF"/>
    <w:rsid w:val="0036393F"/>
    <w:rsid w:val="00364273"/>
    <w:rsid w:val="00371901"/>
    <w:rsid w:val="0037419C"/>
    <w:rsid w:val="00374886"/>
    <w:rsid w:val="003938B4"/>
    <w:rsid w:val="003A187B"/>
    <w:rsid w:val="003A37ED"/>
    <w:rsid w:val="003A4BBA"/>
    <w:rsid w:val="003B7638"/>
    <w:rsid w:val="003C341D"/>
    <w:rsid w:val="003D63C3"/>
    <w:rsid w:val="003E699E"/>
    <w:rsid w:val="003E7F6C"/>
    <w:rsid w:val="003F0E21"/>
    <w:rsid w:val="003F0F1D"/>
    <w:rsid w:val="003F3ABD"/>
    <w:rsid w:val="0040199D"/>
    <w:rsid w:val="00401FF0"/>
    <w:rsid w:val="00405C3B"/>
    <w:rsid w:val="00411A34"/>
    <w:rsid w:val="004168DF"/>
    <w:rsid w:val="0042019E"/>
    <w:rsid w:val="00423267"/>
    <w:rsid w:val="0042705A"/>
    <w:rsid w:val="00430375"/>
    <w:rsid w:val="00440237"/>
    <w:rsid w:val="00442FAD"/>
    <w:rsid w:val="0044765C"/>
    <w:rsid w:val="00447B21"/>
    <w:rsid w:val="00450F65"/>
    <w:rsid w:val="0045615D"/>
    <w:rsid w:val="00457C43"/>
    <w:rsid w:val="00464B04"/>
    <w:rsid w:val="00466C58"/>
    <w:rsid w:val="0048084C"/>
    <w:rsid w:val="00482A16"/>
    <w:rsid w:val="00485ACF"/>
    <w:rsid w:val="00492467"/>
    <w:rsid w:val="00493B4F"/>
    <w:rsid w:val="004965F1"/>
    <w:rsid w:val="0049700A"/>
    <w:rsid w:val="004A662E"/>
    <w:rsid w:val="004B3077"/>
    <w:rsid w:val="004B3A14"/>
    <w:rsid w:val="004B41D2"/>
    <w:rsid w:val="004D7797"/>
    <w:rsid w:val="00504BED"/>
    <w:rsid w:val="00505D00"/>
    <w:rsid w:val="0052277C"/>
    <w:rsid w:val="0053779E"/>
    <w:rsid w:val="0054429A"/>
    <w:rsid w:val="005466C5"/>
    <w:rsid w:val="00560C01"/>
    <w:rsid w:val="00572E52"/>
    <w:rsid w:val="00584200"/>
    <w:rsid w:val="00587102"/>
    <w:rsid w:val="005A0593"/>
    <w:rsid w:val="005A12F3"/>
    <w:rsid w:val="005A2BC3"/>
    <w:rsid w:val="005A7B3C"/>
    <w:rsid w:val="005B4F44"/>
    <w:rsid w:val="005C2B7F"/>
    <w:rsid w:val="005C4F66"/>
    <w:rsid w:val="005C4F7F"/>
    <w:rsid w:val="005C54C5"/>
    <w:rsid w:val="005C6604"/>
    <w:rsid w:val="005C7A3C"/>
    <w:rsid w:val="005C7F95"/>
    <w:rsid w:val="005D134D"/>
    <w:rsid w:val="005F1184"/>
    <w:rsid w:val="005F1B24"/>
    <w:rsid w:val="00606D32"/>
    <w:rsid w:val="00611B10"/>
    <w:rsid w:val="006143D1"/>
    <w:rsid w:val="0062440F"/>
    <w:rsid w:val="00632935"/>
    <w:rsid w:val="00640031"/>
    <w:rsid w:val="00655D7D"/>
    <w:rsid w:val="006562C3"/>
    <w:rsid w:val="00666B8C"/>
    <w:rsid w:val="0067272E"/>
    <w:rsid w:val="0067685A"/>
    <w:rsid w:val="006810C2"/>
    <w:rsid w:val="00694BDE"/>
    <w:rsid w:val="006B20AC"/>
    <w:rsid w:val="006B4A52"/>
    <w:rsid w:val="006B5A0F"/>
    <w:rsid w:val="006C3002"/>
    <w:rsid w:val="006C5E2E"/>
    <w:rsid w:val="00700E3B"/>
    <w:rsid w:val="0071112C"/>
    <w:rsid w:val="0071517F"/>
    <w:rsid w:val="00716D99"/>
    <w:rsid w:val="0071776B"/>
    <w:rsid w:val="007266A4"/>
    <w:rsid w:val="00732624"/>
    <w:rsid w:val="0073381D"/>
    <w:rsid w:val="00734834"/>
    <w:rsid w:val="00735F00"/>
    <w:rsid w:val="0074093E"/>
    <w:rsid w:val="00751A5E"/>
    <w:rsid w:val="0075280D"/>
    <w:rsid w:val="007623CB"/>
    <w:rsid w:val="00770353"/>
    <w:rsid w:val="007760B5"/>
    <w:rsid w:val="0079118A"/>
    <w:rsid w:val="007A08EC"/>
    <w:rsid w:val="007C5C24"/>
    <w:rsid w:val="007C7B89"/>
    <w:rsid w:val="007C7C5F"/>
    <w:rsid w:val="007D5C24"/>
    <w:rsid w:val="007E4798"/>
    <w:rsid w:val="007E6C40"/>
    <w:rsid w:val="007E7005"/>
    <w:rsid w:val="007F6FC1"/>
    <w:rsid w:val="007F78DD"/>
    <w:rsid w:val="008169A6"/>
    <w:rsid w:val="0082028F"/>
    <w:rsid w:val="0082049E"/>
    <w:rsid w:val="008228A9"/>
    <w:rsid w:val="00823964"/>
    <w:rsid w:val="008339C6"/>
    <w:rsid w:val="00843EAF"/>
    <w:rsid w:val="00844505"/>
    <w:rsid w:val="00846C26"/>
    <w:rsid w:val="00846E1F"/>
    <w:rsid w:val="0085306C"/>
    <w:rsid w:val="008539B8"/>
    <w:rsid w:val="00862D3F"/>
    <w:rsid w:val="008865A1"/>
    <w:rsid w:val="00887517"/>
    <w:rsid w:val="008946F4"/>
    <w:rsid w:val="00894F89"/>
    <w:rsid w:val="008A1366"/>
    <w:rsid w:val="008B0E7D"/>
    <w:rsid w:val="008B4D7E"/>
    <w:rsid w:val="008B7A3E"/>
    <w:rsid w:val="008C71FF"/>
    <w:rsid w:val="008E2375"/>
    <w:rsid w:val="008F0C89"/>
    <w:rsid w:val="009052A7"/>
    <w:rsid w:val="00910C5C"/>
    <w:rsid w:val="009122EA"/>
    <w:rsid w:val="00936C90"/>
    <w:rsid w:val="0094028D"/>
    <w:rsid w:val="009403D2"/>
    <w:rsid w:val="00940D2B"/>
    <w:rsid w:val="00940D73"/>
    <w:rsid w:val="00951779"/>
    <w:rsid w:val="00952AAF"/>
    <w:rsid w:val="00955B47"/>
    <w:rsid w:val="00972432"/>
    <w:rsid w:val="00975E07"/>
    <w:rsid w:val="00977BDE"/>
    <w:rsid w:val="00987D89"/>
    <w:rsid w:val="00993FEC"/>
    <w:rsid w:val="00995F15"/>
    <w:rsid w:val="00996E09"/>
    <w:rsid w:val="009A1839"/>
    <w:rsid w:val="009B111A"/>
    <w:rsid w:val="009B5408"/>
    <w:rsid w:val="009B72AE"/>
    <w:rsid w:val="009C4796"/>
    <w:rsid w:val="009C6435"/>
    <w:rsid w:val="009C7778"/>
    <w:rsid w:val="009E466D"/>
    <w:rsid w:val="009E4EF1"/>
    <w:rsid w:val="009E5C0F"/>
    <w:rsid w:val="009F1C3C"/>
    <w:rsid w:val="009F38DD"/>
    <w:rsid w:val="00A10B19"/>
    <w:rsid w:val="00A156A7"/>
    <w:rsid w:val="00A15BF1"/>
    <w:rsid w:val="00A16198"/>
    <w:rsid w:val="00A17789"/>
    <w:rsid w:val="00A33094"/>
    <w:rsid w:val="00A354A6"/>
    <w:rsid w:val="00A54901"/>
    <w:rsid w:val="00A55BEE"/>
    <w:rsid w:val="00A600F7"/>
    <w:rsid w:val="00A742BB"/>
    <w:rsid w:val="00A77540"/>
    <w:rsid w:val="00A827C0"/>
    <w:rsid w:val="00A9191B"/>
    <w:rsid w:val="00A95697"/>
    <w:rsid w:val="00A96353"/>
    <w:rsid w:val="00AA4A06"/>
    <w:rsid w:val="00AA708A"/>
    <w:rsid w:val="00AB2791"/>
    <w:rsid w:val="00AB79A3"/>
    <w:rsid w:val="00AD36ED"/>
    <w:rsid w:val="00AD73AC"/>
    <w:rsid w:val="00AE72CF"/>
    <w:rsid w:val="00AF30F1"/>
    <w:rsid w:val="00AF67F5"/>
    <w:rsid w:val="00AF7667"/>
    <w:rsid w:val="00B05C72"/>
    <w:rsid w:val="00B122BF"/>
    <w:rsid w:val="00B1357B"/>
    <w:rsid w:val="00B30AED"/>
    <w:rsid w:val="00B337CB"/>
    <w:rsid w:val="00B50870"/>
    <w:rsid w:val="00B5674F"/>
    <w:rsid w:val="00B6419D"/>
    <w:rsid w:val="00B676BF"/>
    <w:rsid w:val="00B77982"/>
    <w:rsid w:val="00B85C6C"/>
    <w:rsid w:val="00B868E1"/>
    <w:rsid w:val="00B90FD9"/>
    <w:rsid w:val="00B91E15"/>
    <w:rsid w:val="00B93828"/>
    <w:rsid w:val="00B944FE"/>
    <w:rsid w:val="00BC7B88"/>
    <w:rsid w:val="00BF6C25"/>
    <w:rsid w:val="00C006B2"/>
    <w:rsid w:val="00C07196"/>
    <w:rsid w:val="00C12A28"/>
    <w:rsid w:val="00C24D99"/>
    <w:rsid w:val="00C267AC"/>
    <w:rsid w:val="00C3143F"/>
    <w:rsid w:val="00C334AD"/>
    <w:rsid w:val="00C40C2F"/>
    <w:rsid w:val="00C52298"/>
    <w:rsid w:val="00C5375D"/>
    <w:rsid w:val="00C64E84"/>
    <w:rsid w:val="00C705D5"/>
    <w:rsid w:val="00C742FD"/>
    <w:rsid w:val="00C7654F"/>
    <w:rsid w:val="00C83F35"/>
    <w:rsid w:val="00C962AB"/>
    <w:rsid w:val="00C97982"/>
    <w:rsid w:val="00CA582C"/>
    <w:rsid w:val="00CA6A7D"/>
    <w:rsid w:val="00CB63EF"/>
    <w:rsid w:val="00CC326E"/>
    <w:rsid w:val="00CC671D"/>
    <w:rsid w:val="00CD06B2"/>
    <w:rsid w:val="00CD3731"/>
    <w:rsid w:val="00CE0457"/>
    <w:rsid w:val="00CE4E99"/>
    <w:rsid w:val="00CE5F20"/>
    <w:rsid w:val="00D02AEE"/>
    <w:rsid w:val="00D13463"/>
    <w:rsid w:val="00D1569D"/>
    <w:rsid w:val="00D22156"/>
    <w:rsid w:val="00D46F34"/>
    <w:rsid w:val="00D5428D"/>
    <w:rsid w:val="00D5471B"/>
    <w:rsid w:val="00D6123A"/>
    <w:rsid w:val="00D77B14"/>
    <w:rsid w:val="00D84D2F"/>
    <w:rsid w:val="00D90DCA"/>
    <w:rsid w:val="00D912F4"/>
    <w:rsid w:val="00DA604A"/>
    <w:rsid w:val="00DB30EF"/>
    <w:rsid w:val="00DB3230"/>
    <w:rsid w:val="00DC0861"/>
    <w:rsid w:val="00DC6237"/>
    <w:rsid w:val="00DD791F"/>
    <w:rsid w:val="00DF5AF4"/>
    <w:rsid w:val="00DF689D"/>
    <w:rsid w:val="00DF7108"/>
    <w:rsid w:val="00E03271"/>
    <w:rsid w:val="00E30164"/>
    <w:rsid w:val="00E408B2"/>
    <w:rsid w:val="00E564A1"/>
    <w:rsid w:val="00E65CD4"/>
    <w:rsid w:val="00E73B3A"/>
    <w:rsid w:val="00E76373"/>
    <w:rsid w:val="00E934FD"/>
    <w:rsid w:val="00EA1D4C"/>
    <w:rsid w:val="00EA3153"/>
    <w:rsid w:val="00EA572C"/>
    <w:rsid w:val="00EB3483"/>
    <w:rsid w:val="00EC0C26"/>
    <w:rsid w:val="00EC4338"/>
    <w:rsid w:val="00EC765C"/>
    <w:rsid w:val="00EC7BE4"/>
    <w:rsid w:val="00EE2019"/>
    <w:rsid w:val="00EE2D35"/>
    <w:rsid w:val="00EF1217"/>
    <w:rsid w:val="00EF3B7E"/>
    <w:rsid w:val="00F025C0"/>
    <w:rsid w:val="00F07580"/>
    <w:rsid w:val="00F07857"/>
    <w:rsid w:val="00F104B6"/>
    <w:rsid w:val="00F12C0F"/>
    <w:rsid w:val="00F22D2E"/>
    <w:rsid w:val="00F238CA"/>
    <w:rsid w:val="00F30536"/>
    <w:rsid w:val="00F4235C"/>
    <w:rsid w:val="00F53071"/>
    <w:rsid w:val="00F6028C"/>
    <w:rsid w:val="00F60D47"/>
    <w:rsid w:val="00F75336"/>
    <w:rsid w:val="00F76A43"/>
    <w:rsid w:val="00F93755"/>
    <w:rsid w:val="00F94B87"/>
    <w:rsid w:val="00FA3AC1"/>
    <w:rsid w:val="00FA488A"/>
    <w:rsid w:val="00FA7E30"/>
    <w:rsid w:val="00FD3140"/>
    <w:rsid w:val="00FE0036"/>
    <w:rsid w:val="00FE4177"/>
    <w:rsid w:val="00FE69D4"/>
    <w:rsid w:val="00FE6FAF"/>
    <w:rsid w:val="00FF6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3208A"/>
  <w15:docId w15:val="{DBC51EB9-0C85-4731-98E9-149F0228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uis"/>
    <w:qFormat/>
    <w:rsid w:val="00A54901"/>
    <w:rPr>
      <w:rFonts w:ascii="Arial" w:eastAsiaTheme="minorEastAsia" w:hAnsi="Arial" w:cs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4D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4D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17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qFormat/>
    <w:rsid w:val="00C24D99"/>
  </w:style>
  <w:style w:type="character" w:customStyle="1" w:styleId="Estilo1Car">
    <w:name w:val="Estilo1 Car"/>
    <w:basedOn w:val="Fuentedeprrafopredeter"/>
    <w:link w:val="Estilo1"/>
    <w:rsid w:val="00C24D99"/>
    <w:rPr>
      <w:rFonts w:ascii="Arial" w:eastAsiaTheme="minorEastAsia" w:hAnsi="Arial"/>
      <w:sz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4D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4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Sinespaciado">
    <w:name w:val="No Spacing"/>
    <w:link w:val="SinespaciadoCar"/>
    <w:uiPriority w:val="1"/>
    <w:qFormat/>
    <w:rsid w:val="00C24D99"/>
    <w:pPr>
      <w:spacing w:line="240" w:lineRule="auto"/>
    </w:pPr>
    <w:rPr>
      <w:rFonts w:eastAsiaTheme="minorEastAsia"/>
      <w:lang w:eastAsia="es-ES"/>
    </w:rPr>
  </w:style>
  <w:style w:type="paragraph" w:customStyle="1" w:styleId="UIS">
    <w:name w:val="UIS"/>
    <w:basedOn w:val="Normal"/>
    <w:link w:val="UISCar"/>
    <w:autoRedefine/>
    <w:rsid w:val="00C83F35"/>
  </w:style>
  <w:style w:type="character" w:customStyle="1" w:styleId="UISCar">
    <w:name w:val="UIS Car"/>
    <w:basedOn w:val="Fuentedeprrafopredeter"/>
    <w:link w:val="UIS"/>
    <w:rsid w:val="00C83F35"/>
    <w:rPr>
      <w:rFonts w:ascii="Arial" w:eastAsiaTheme="minorEastAsia" w:hAnsi="Arial"/>
      <w:sz w:val="24"/>
      <w:lang w:eastAsia="es-ES"/>
    </w:rPr>
  </w:style>
  <w:style w:type="table" w:styleId="Tablaconcuadrcula">
    <w:name w:val="Table Grid"/>
    <w:basedOn w:val="Tablanormal"/>
    <w:uiPriority w:val="59"/>
    <w:rsid w:val="00F423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C5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58EA"/>
    <w:rPr>
      <w:rFonts w:ascii="Tahoma" w:eastAsiaTheme="minorEastAsia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C58EA"/>
    <w:pPr>
      <w:tabs>
        <w:tab w:val="center" w:pos="4320"/>
        <w:tab w:val="right" w:pos="8640"/>
      </w:tabs>
      <w:spacing w:after="200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C58EA"/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0536"/>
    <w:rPr>
      <w:rFonts w:eastAsiaTheme="minorEastAsia"/>
      <w:lang w:eastAsia="es-ES"/>
    </w:rPr>
  </w:style>
  <w:style w:type="table" w:customStyle="1" w:styleId="Calendar1">
    <w:name w:val="Calendar 1"/>
    <w:basedOn w:val="Tablanormal"/>
    <w:uiPriority w:val="99"/>
    <w:qFormat/>
    <w:rsid w:val="00F30536"/>
    <w:pPr>
      <w:spacing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156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E72C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2CF"/>
    <w:rPr>
      <w:rFonts w:ascii="Arial" w:eastAsiaTheme="minorEastAsia" w:hAnsi="Arial" w:cs="Arial"/>
      <w:sz w:val="24"/>
      <w:szCs w:val="24"/>
      <w:lang w:eastAsia="es-ES"/>
    </w:rPr>
  </w:style>
  <w:style w:type="character" w:styleId="Nmerodepgina">
    <w:name w:val="page number"/>
    <w:basedOn w:val="Fuentedeprrafopredeter"/>
    <w:rsid w:val="009F38DD"/>
  </w:style>
  <w:style w:type="character" w:styleId="Textodelmarcadordeposicin">
    <w:name w:val="Placeholder Text"/>
    <w:basedOn w:val="Fuentedeprrafopredeter"/>
    <w:uiPriority w:val="99"/>
    <w:semiHidden/>
    <w:rsid w:val="0082049E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C7A3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EC0C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C0C2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C0C26"/>
    <w:rPr>
      <w:rFonts w:ascii="Arial" w:eastAsiaTheme="minorEastAsia" w:hAnsi="Arial" w:cs="Arial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0C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0C26"/>
    <w:rPr>
      <w:rFonts w:ascii="Arial" w:eastAsiaTheme="minorEastAsia" w:hAnsi="Arial" w:cs="Arial"/>
      <w:b/>
      <w:bCs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95177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is%20documentos\formato%20BD\Formato%20Curricular%2010Ene2012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08468-E735-4843-8F96-3381BD68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Curricular 10Ene2012.dotm</Template>
  <TotalTime>72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Israel Garcia</cp:lastModifiedBy>
  <cp:revision>5</cp:revision>
  <cp:lastPrinted>2013-10-11T19:13:00Z</cp:lastPrinted>
  <dcterms:created xsi:type="dcterms:W3CDTF">2022-06-02T18:11:00Z</dcterms:created>
  <dcterms:modified xsi:type="dcterms:W3CDTF">2022-06-06T18:58:00Z</dcterms:modified>
</cp:coreProperties>
</file>