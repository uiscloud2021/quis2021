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30111" w14:textId="358F8009" w:rsidR="00FA488A" w:rsidRDefault="00FA488A" w:rsidP="00FA488A">
      <w:pPr>
        <w:jc w:val="center"/>
      </w:pPr>
    </w:p>
    <w:tbl>
      <w:tblPr>
        <w:tblStyle w:val="Tablaconcuadrcula"/>
        <w:tblW w:w="9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1125"/>
        <w:gridCol w:w="2264"/>
      </w:tblGrid>
      <w:tr w:rsidR="00FA488A" w:rsidRPr="00F07580" w14:paraId="29434235" w14:textId="77777777" w:rsidTr="00FA488A">
        <w:tc>
          <w:tcPr>
            <w:tcW w:w="9054" w:type="dxa"/>
            <w:gridSpan w:val="4"/>
            <w:shd w:val="clear" w:color="auto" w:fill="808080" w:themeFill="background1" w:themeFillShade="80"/>
            <w:vAlign w:val="center"/>
          </w:tcPr>
          <w:p w14:paraId="73FC1875" w14:textId="7B8ACC93" w:rsidR="00FA488A" w:rsidRPr="00FA488A" w:rsidRDefault="00FA488A" w:rsidP="00FA488A">
            <w:pPr>
              <w:pStyle w:val="Piedepgina"/>
              <w:spacing w:after="0"/>
              <w:jc w:val="center"/>
              <w:rPr>
                <w:b/>
                <w:sz w:val="20"/>
                <w:szCs w:val="20"/>
              </w:rPr>
            </w:pPr>
            <w:r w:rsidRPr="00FA488A">
              <w:rPr>
                <w:b/>
                <w:color w:val="FFFFFF" w:themeColor="background1"/>
                <w:sz w:val="20"/>
                <w:szCs w:val="20"/>
              </w:rPr>
              <w:t>Datos de contacto</w:t>
            </w:r>
          </w:p>
        </w:tc>
      </w:tr>
      <w:tr w:rsidR="00BB3BF6" w:rsidRPr="00F07580" w14:paraId="55F91ECC" w14:textId="77777777" w:rsidTr="00FA488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3C524B3" w14:textId="1D12C36A" w:rsidR="00BB3BF6" w:rsidRDefault="00BB3BF6" w:rsidP="00BB3BF6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Institución/Empresa</w:t>
            </w:r>
          </w:p>
        </w:tc>
        <w:tc>
          <w:tcPr>
            <w:tcW w:w="6791" w:type="dxa"/>
            <w:gridSpan w:val="3"/>
            <w:vAlign w:val="bottom"/>
          </w:tcPr>
          <w:p w14:paraId="5D1DA96A" w14:textId="4CD57FA5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${empresa}</w:t>
            </w:r>
          </w:p>
        </w:tc>
      </w:tr>
      <w:tr w:rsidR="00BB3BF6" w:rsidRPr="00F07580" w14:paraId="18FDDBA8" w14:textId="77777777" w:rsidTr="00FA488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855466" w14:textId="4B84BF52" w:rsidR="00BB3BF6" w:rsidRPr="00F07580" w:rsidRDefault="00BB3BF6" w:rsidP="00BB3BF6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Domicilio</w:t>
            </w:r>
          </w:p>
        </w:tc>
        <w:tc>
          <w:tcPr>
            <w:tcW w:w="6791" w:type="dxa"/>
            <w:gridSpan w:val="3"/>
            <w:vAlign w:val="bottom"/>
          </w:tcPr>
          <w:p w14:paraId="3003B32F" w14:textId="3ABFE5A6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${direccion}</w:t>
            </w:r>
          </w:p>
        </w:tc>
      </w:tr>
      <w:tr w:rsidR="00BB3BF6" w:rsidRPr="00F07580" w14:paraId="03FC8FC4" w14:textId="77777777" w:rsidTr="00FA488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812775" w14:textId="0EEC58FE" w:rsidR="00BB3BF6" w:rsidRDefault="00BB3BF6" w:rsidP="00BB3BF6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 electrónico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D3AA0B" w14:textId="5AE006A1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${mail}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0B2F2943" w14:textId="0FA69B03" w:rsidR="00BB3BF6" w:rsidRPr="00951779" w:rsidRDefault="00BB3BF6" w:rsidP="00BB3BF6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2B4EAAD6" w14:textId="019EEAF1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${telefono}</w:t>
            </w:r>
          </w:p>
        </w:tc>
      </w:tr>
      <w:tr w:rsidR="00BB3BF6" w:rsidRPr="00F07580" w14:paraId="61F56B86" w14:textId="77777777" w:rsidTr="00F12C0F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16389A" w14:textId="5A1F2BBA" w:rsidR="00BB3BF6" w:rsidRPr="00F07580" w:rsidRDefault="00BB3BF6" w:rsidP="00BB3BF6">
            <w:pPr>
              <w:pStyle w:val="Piedepgina"/>
              <w:spacing w:after="0"/>
              <w:jc w:val="right"/>
              <w:rPr>
                <w:sz w:val="20"/>
                <w:szCs w:val="20"/>
              </w:rPr>
            </w:pPr>
            <w:r w:rsidRPr="00951779">
              <w:rPr>
                <w:b/>
                <w:sz w:val="20"/>
                <w:szCs w:val="20"/>
              </w:rPr>
              <w:t>Móvil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866F5F" w14:textId="0B2B7351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${movil}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4A6B5A11" w14:textId="33F42E9A" w:rsidR="00BB3BF6" w:rsidRPr="00951779" w:rsidRDefault="00BB3BF6" w:rsidP="00BB3BF6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7C519CB3" w14:textId="1C09DC78" w:rsidR="00BB3BF6" w:rsidRPr="00F07580" w:rsidRDefault="00BB3BF6" w:rsidP="00BB3BF6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${fax}</w:t>
            </w:r>
          </w:p>
        </w:tc>
      </w:tr>
    </w:tbl>
    <w:p w14:paraId="01A573C8" w14:textId="77777777" w:rsidR="00430375" w:rsidRPr="00F07580" w:rsidRDefault="00430375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13"/>
        <w:gridCol w:w="2493"/>
        <w:gridCol w:w="538"/>
        <w:gridCol w:w="1158"/>
        <w:gridCol w:w="1937"/>
        <w:gridCol w:w="15"/>
      </w:tblGrid>
      <w:tr w:rsidR="000B6514" w:rsidRPr="00F07580" w14:paraId="0A424F8D" w14:textId="77777777" w:rsidTr="0005078A">
        <w:trPr>
          <w:gridAfter w:val="1"/>
          <w:wAfter w:w="16" w:type="dxa"/>
        </w:trPr>
        <w:tc>
          <w:tcPr>
            <w:tcW w:w="9038" w:type="dxa"/>
            <w:gridSpan w:val="5"/>
            <w:shd w:val="clear" w:color="auto" w:fill="808080" w:themeFill="background1" w:themeFillShade="80"/>
          </w:tcPr>
          <w:p w14:paraId="43576173" w14:textId="03C5C387" w:rsidR="000B6514" w:rsidRPr="00F07580" w:rsidRDefault="00EF1217" w:rsidP="00F0758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Afiliación para investigación</w:t>
            </w:r>
          </w:p>
        </w:tc>
      </w:tr>
      <w:tr w:rsidR="00EF1217" w:rsidRPr="00F07580" w14:paraId="34927992" w14:textId="77777777" w:rsidTr="00D83C43">
        <w:trPr>
          <w:gridAfter w:val="1"/>
          <w:wAfter w:w="16" w:type="dxa"/>
          <w:trHeight w:val="313"/>
        </w:trPr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2CF279D7" w14:textId="77777777" w:rsidR="00EF1217" w:rsidRPr="00F07580" w:rsidRDefault="00EF121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Institución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D38E79F" w14:textId="6007C7CE" w:rsidR="00EF1217" w:rsidRPr="00F07580" w:rsidRDefault="00EF121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Departamento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0B50C497" w14:textId="09F413C3" w:rsidR="00EF1217" w:rsidRPr="00F07580" w:rsidRDefault="00EF121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Dirección</w:t>
            </w:r>
          </w:p>
        </w:tc>
      </w:tr>
      <w:tr w:rsidR="00BB3BF6" w:rsidRPr="00F07580" w14:paraId="6DCCA87B" w14:textId="77777777" w:rsidTr="00EF1217">
        <w:trPr>
          <w:gridAfter w:val="1"/>
          <w:wAfter w:w="16" w:type="dxa"/>
          <w:trHeight w:val="313"/>
        </w:trPr>
        <w:tc>
          <w:tcPr>
            <w:tcW w:w="3084" w:type="dxa"/>
            <w:shd w:val="clear" w:color="auto" w:fill="auto"/>
            <w:vAlign w:val="center"/>
          </w:tcPr>
          <w:p w14:paraId="1B62F2A0" w14:textId="2D45CADC" w:rsidR="00BB3BF6" w:rsidRPr="00F07580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${institucionAf}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3E02A6E3" w14:textId="47DCEE58" w:rsidR="00BB3BF6" w:rsidRPr="00A33094" w:rsidRDefault="00BB3BF6" w:rsidP="00BB3BF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${departamentoAf}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06C9263D" w14:textId="30B38C0A" w:rsidR="00BB3BF6" w:rsidRPr="00A33094" w:rsidRDefault="00BB3BF6" w:rsidP="00BB3BF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${direccionAf}</w:t>
            </w:r>
          </w:p>
        </w:tc>
      </w:tr>
      <w:tr w:rsidR="00305090" w:rsidRPr="00F07580" w14:paraId="5D14AAF2" w14:textId="77777777" w:rsidTr="0005078A">
        <w:trPr>
          <w:gridAfter w:val="1"/>
          <w:wAfter w:w="16" w:type="dxa"/>
          <w:trHeight w:val="176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AB323" w14:textId="77777777" w:rsidR="00305090" w:rsidRPr="00F07580" w:rsidRDefault="00305090" w:rsidP="00F07580">
            <w:pPr>
              <w:pStyle w:val="Piedepgina"/>
              <w:spacing w:after="0"/>
              <w:rPr>
                <w:sz w:val="20"/>
                <w:szCs w:val="20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70482" w14:textId="77777777" w:rsidR="00305090" w:rsidRPr="00F07580" w:rsidRDefault="00305090" w:rsidP="00F07580">
            <w:pPr>
              <w:pStyle w:val="Piedepgina"/>
              <w:tabs>
                <w:tab w:val="clear" w:pos="4320"/>
                <w:tab w:val="clear" w:pos="8640"/>
                <w:tab w:val="center" w:pos="1167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05090" w:rsidRPr="00F07580" w14:paraId="75272878" w14:textId="77777777" w:rsidTr="00CC671D">
        <w:trPr>
          <w:trHeight w:val="259"/>
        </w:trPr>
        <w:tc>
          <w:tcPr>
            <w:tcW w:w="9054" w:type="dxa"/>
            <w:gridSpan w:val="6"/>
            <w:shd w:val="clear" w:color="auto" w:fill="808080" w:themeFill="background1" w:themeFillShade="80"/>
          </w:tcPr>
          <w:p w14:paraId="7CEEEDD6" w14:textId="58634F2B" w:rsidR="00305090" w:rsidRPr="00F07580" w:rsidRDefault="005C4F7F" w:rsidP="005C4F7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Educación</w:t>
            </w:r>
            <w:r w:rsidR="00305090"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(</w:t>
            </w:r>
            <w:r w:rsidR="00401FF0"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l</w:t>
            </w:r>
            <w:r w:rsidR="00305090"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icenciatura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, especialidad, </w:t>
            </w:r>
            <w:r w:rsidR="00401FF0"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</w:t>
            </w:r>
            <w:r w:rsidR="00305090"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ostgrados)</w:t>
            </w:r>
          </w:p>
        </w:tc>
      </w:tr>
      <w:tr w:rsidR="0005078A" w:rsidRPr="00F07580" w14:paraId="624A37F6" w14:textId="77777777" w:rsidTr="005C4F7F">
        <w:trPr>
          <w:gridAfter w:val="1"/>
          <w:wAfter w:w="16" w:type="dxa"/>
          <w:trHeight w:val="197"/>
        </w:trPr>
        <w:tc>
          <w:tcPr>
            <w:tcW w:w="3084" w:type="dxa"/>
            <w:shd w:val="clear" w:color="auto" w:fill="D9D9D9" w:themeFill="background1" w:themeFillShade="D9"/>
          </w:tcPr>
          <w:p w14:paraId="7A487C00" w14:textId="3A9F0196" w:rsidR="0005078A" w:rsidRPr="00F07580" w:rsidRDefault="00CC671D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Grado</w:t>
            </w:r>
          </w:p>
        </w:tc>
        <w:tc>
          <w:tcPr>
            <w:tcW w:w="2581" w:type="dxa"/>
            <w:shd w:val="pct12" w:color="auto" w:fill="auto"/>
          </w:tcPr>
          <w:p w14:paraId="49CA084E" w14:textId="550B442B" w:rsidR="0005078A" w:rsidRPr="00F07580" w:rsidRDefault="00CC671D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Institución</w:t>
            </w:r>
          </w:p>
        </w:tc>
        <w:tc>
          <w:tcPr>
            <w:tcW w:w="1701" w:type="dxa"/>
            <w:gridSpan w:val="2"/>
            <w:shd w:val="pct12" w:color="auto" w:fill="auto"/>
          </w:tcPr>
          <w:p w14:paraId="66AD7F5C" w14:textId="73BCC041" w:rsidR="0005078A" w:rsidRPr="00F07580" w:rsidRDefault="005C4F7F" w:rsidP="00CC671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Especialidad</w:t>
            </w:r>
          </w:p>
        </w:tc>
        <w:tc>
          <w:tcPr>
            <w:tcW w:w="1672" w:type="dxa"/>
            <w:shd w:val="pct12" w:color="auto" w:fill="auto"/>
          </w:tcPr>
          <w:p w14:paraId="28FBE343" w14:textId="660D02E6" w:rsidR="0005078A" w:rsidRPr="00F07580" w:rsidRDefault="005C4F7F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Año terminación</w:t>
            </w:r>
          </w:p>
        </w:tc>
      </w:tr>
      <w:tr w:rsidR="00BB3BF6" w:rsidRPr="00F07580" w14:paraId="32AD5091" w14:textId="77777777" w:rsidTr="005C4F7F">
        <w:trPr>
          <w:gridAfter w:val="1"/>
          <w:wAfter w:w="16" w:type="dxa"/>
          <w:trHeight w:val="519"/>
        </w:trPr>
        <w:tc>
          <w:tcPr>
            <w:tcW w:w="3084" w:type="dxa"/>
            <w:shd w:val="clear" w:color="auto" w:fill="auto"/>
            <w:vAlign w:val="center"/>
          </w:tcPr>
          <w:p w14:paraId="5451C22A" w14:textId="1A564AC3" w:rsidR="00BB3BF6" w:rsidRPr="00F07580" w:rsidRDefault="00BB3BF6" w:rsidP="00BB3BF6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${gradoEd}</w:t>
            </w:r>
          </w:p>
        </w:tc>
        <w:tc>
          <w:tcPr>
            <w:tcW w:w="2581" w:type="dxa"/>
            <w:shd w:val="clear" w:color="auto" w:fill="auto"/>
            <w:vAlign w:val="center"/>
          </w:tcPr>
          <w:p w14:paraId="5F92B161" w14:textId="31B20378" w:rsidR="00BB3BF6" w:rsidRPr="00F07580" w:rsidRDefault="00BB3BF6" w:rsidP="00BB3BF6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${institucionEd}</w:t>
            </w:r>
          </w:p>
        </w:tc>
        <w:tc>
          <w:tcPr>
            <w:tcW w:w="1701" w:type="dxa"/>
            <w:gridSpan w:val="2"/>
            <w:vAlign w:val="center"/>
          </w:tcPr>
          <w:p w14:paraId="19ABB433" w14:textId="206DAD6E" w:rsidR="00BB3BF6" w:rsidRPr="00F07580" w:rsidRDefault="00BB3BF6" w:rsidP="00BB3BF6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${especialidadEd}</w:t>
            </w:r>
          </w:p>
        </w:tc>
        <w:tc>
          <w:tcPr>
            <w:tcW w:w="1672" w:type="dxa"/>
            <w:vAlign w:val="center"/>
          </w:tcPr>
          <w:p w14:paraId="6B2CD9D2" w14:textId="3EB17FCC" w:rsidR="00BB3BF6" w:rsidRPr="00F07580" w:rsidRDefault="00BB3BF6" w:rsidP="00BB3BF6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${anoterminacionEd}</w:t>
            </w:r>
          </w:p>
        </w:tc>
      </w:tr>
    </w:tbl>
    <w:p w14:paraId="51F0DC32" w14:textId="77777777" w:rsidR="00846C26" w:rsidRPr="00F07580" w:rsidRDefault="00846C26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5135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3454"/>
        <w:gridCol w:w="1701"/>
        <w:gridCol w:w="1701"/>
      </w:tblGrid>
      <w:tr w:rsidR="00846C26" w:rsidRPr="00F07580" w14:paraId="44349E96" w14:textId="77777777" w:rsidTr="005C4F7F">
        <w:tc>
          <w:tcPr>
            <w:tcW w:w="5000" w:type="pct"/>
            <w:gridSpan w:val="4"/>
            <w:shd w:val="clear" w:color="auto" w:fill="808080" w:themeFill="background1" w:themeFillShade="80"/>
          </w:tcPr>
          <w:p w14:paraId="203C4BCC" w14:textId="7B97C068" w:rsidR="00846C26" w:rsidRPr="00F07580" w:rsidRDefault="00846C26" w:rsidP="005C4F7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07580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Experiencia </w:t>
            </w:r>
            <w:r w:rsidR="005C4F7F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laboral</w:t>
            </w:r>
          </w:p>
        </w:tc>
      </w:tr>
      <w:tr w:rsidR="007C7B89" w:rsidRPr="007C7B89" w14:paraId="74EF5A2D" w14:textId="77777777" w:rsidTr="00F12C0F"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5A50D446" w14:textId="18ABC273" w:rsidR="007C7B89" w:rsidRPr="007C7B89" w:rsidRDefault="005C4F7F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Puesto</w:t>
            </w:r>
          </w:p>
        </w:tc>
        <w:tc>
          <w:tcPr>
            <w:tcW w:w="1905" w:type="pct"/>
            <w:shd w:val="clear" w:color="auto" w:fill="D9D9D9" w:themeFill="background1" w:themeFillShade="D9"/>
            <w:vAlign w:val="center"/>
          </w:tcPr>
          <w:p w14:paraId="69EC6C5A" w14:textId="5C0D14E6" w:rsidR="007C7B89" w:rsidRPr="007C7B89" w:rsidRDefault="005C4F7F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Institución / Departamento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E059A41" w14:textId="0A9BAB8F" w:rsidR="007C7B89" w:rsidRPr="007C7B89" w:rsidRDefault="005C4F7F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Año de inicio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7FB761F" w14:textId="32947DF9" w:rsidR="007C7B89" w:rsidRPr="007C7B89" w:rsidRDefault="005C4F7F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Año fin</w:t>
            </w:r>
          </w:p>
        </w:tc>
      </w:tr>
      <w:tr w:rsidR="00BB3BF6" w:rsidRPr="007C7B89" w14:paraId="44B85CED" w14:textId="77777777" w:rsidTr="00F12C0F">
        <w:tc>
          <w:tcPr>
            <w:tcW w:w="1219" w:type="pct"/>
            <w:shd w:val="clear" w:color="auto" w:fill="auto"/>
            <w:vAlign w:val="center"/>
          </w:tcPr>
          <w:p w14:paraId="1D63652A" w14:textId="3801DEB9" w:rsidR="00BB3BF6" w:rsidRPr="00F07580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${puestoEx}</w:t>
            </w:r>
          </w:p>
        </w:tc>
        <w:tc>
          <w:tcPr>
            <w:tcW w:w="1905" w:type="pct"/>
            <w:shd w:val="clear" w:color="auto" w:fill="auto"/>
            <w:vAlign w:val="center"/>
          </w:tcPr>
          <w:p w14:paraId="092CB6A1" w14:textId="14B84D90" w:rsidR="00BB3BF6" w:rsidRPr="00F07580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${departamentoEx}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3670513" w14:textId="182743FE" w:rsidR="00BB3BF6" w:rsidRPr="00F07580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${anoIniEx}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23A616C" w14:textId="397FB32B" w:rsidR="00BB3BF6" w:rsidRPr="007C7B89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${anoFinEx}</w:t>
            </w:r>
          </w:p>
        </w:tc>
      </w:tr>
    </w:tbl>
    <w:p w14:paraId="50F1DF9E" w14:textId="77777777" w:rsidR="00430375" w:rsidRPr="00F07580" w:rsidRDefault="00430375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217698" w:rsidRPr="00F07580" w14:paraId="62242C86" w14:textId="77777777" w:rsidTr="005C4F7F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</w:tcPr>
          <w:p w14:paraId="6A1C7E3F" w14:textId="7B7FAB37" w:rsidR="00217698" w:rsidRPr="00F07580" w:rsidRDefault="00F12C0F" w:rsidP="00F0758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Cédulas profesionales</w:t>
            </w:r>
          </w:p>
        </w:tc>
      </w:tr>
      <w:tr w:rsidR="00F12C0F" w:rsidRPr="00F12C0F" w14:paraId="44EAAD9B" w14:textId="77777777" w:rsidTr="00207438">
        <w:trPr>
          <w:trHeight w:val="436"/>
        </w:trPr>
        <w:tc>
          <w:tcPr>
            <w:tcW w:w="2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1A3E19F" w14:textId="77777777" w:rsidR="00F12C0F" w:rsidRPr="00F12C0F" w:rsidRDefault="00F12C0F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12C0F">
              <w:rPr>
                <w:rFonts w:asciiTheme="minorHAnsi" w:hAnsiTheme="minorHAnsi"/>
                <w:b/>
                <w:sz w:val="20"/>
                <w:szCs w:val="20"/>
              </w:rPr>
              <w:t>Título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B4AE70A" w14:textId="138E356A" w:rsidR="00F12C0F" w:rsidRPr="00F12C0F" w:rsidRDefault="00F12C0F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12C0F">
              <w:rPr>
                <w:rFonts w:asciiTheme="minorHAnsi" w:hAnsiTheme="minorHAnsi"/>
                <w:b/>
                <w:sz w:val="20"/>
                <w:szCs w:val="20"/>
              </w:rPr>
              <w:t>Institución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C6FEA9C" w14:textId="3C8812ED" w:rsidR="00F12C0F" w:rsidRPr="00F12C0F" w:rsidRDefault="00F12C0F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12C0F">
              <w:rPr>
                <w:rFonts w:asciiTheme="minorHAnsi" w:hAnsiTheme="minorHAnsi"/>
                <w:b/>
                <w:sz w:val="20"/>
                <w:szCs w:val="20"/>
              </w:rPr>
              <w:t>Cédula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9A9DF5C" w14:textId="33E9A584" w:rsidR="00F12C0F" w:rsidRPr="00F12C0F" w:rsidRDefault="00F12C0F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12C0F">
              <w:rPr>
                <w:rFonts w:asciiTheme="minorHAnsi" w:hAnsiTheme="minorHAnsi"/>
                <w:b/>
                <w:sz w:val="20"/>
                <w:szCs w:val="20"/>
              </w:rPr>
              <w:t>Año</w:t>
            </w:r>
          </w:p>
        </w:tc>
      </w:tr>
      <w:tr w:rsidR="00BB3BF6" w:rsidRPr="00F12C0F" w14:paraId="729B58A3" w14:textId="77777777" w:rsidTr="00F12C0F">
        <w:trPr>
          <w:trHeight w:val="436"/>
        </w:trPr>
        <w:tc>
          <w:tcPr>
            <w:tcW w:w="2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0D638B" w14:textId="401FBE70" w:rsidR="00BB3BF6" w:rsidRPr="00F12C0F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${tituloCe}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B0B7EB" w14:textId="3A8E6567" w:rsidR="00BB3BF6" w:rsidRPr="00F12C0F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${institucionCe}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8C85D7" w14:textId="0DAC3789" w:rsidR="00BB3BF6" w:rsidRPr="00F12C0F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${cedulaCe}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F77049" w14:textId="152FBC85" w:rsidR="00BB3BF6" w:rsidRPr="00F12C0F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${anoCe}</w:t>
            </w:r>
          </w:p>
        </w:tc>
      </w:tr>
    </w:tbl>
    <w:p w14:paraId="1BB8859A" w14:textId="30BB7DE1" w:rsidR="001F5EC8" w:rsidRDefault="001F5EC8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417"/>
      </w:tblGrid>
      <w:tr w:rsidR="001C61F4" w:rsidRPr="00F07580" w14:paraId="7F13E046" w14:textId="77777777" w:rsidTr="005C4F7F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</w:tcPr>
          <w:p w14:paraId="10EA1427" w14:textId="3D296BF1" w:rsidR="001C61F4" w:rsidRPr="00F07580" w:rsidRDefault="00F12C0F" w:rsidP="00F12C0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Entrenamientos en GCP</w:t>
            </w:r>
          </w:p>
        </w:tc>
      </w:tr>
      <w:tr w:rsidR="00F12C0F" w:rsidRPr="00F07580" w14:paraId="6B63311D" w14:textId="77777777" w:rsidTr="0011293C">
        <w:trPr>
          <w:trHeight w:val="425"/>
        </w:trPr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593BB44" w14:textId="4C842E78" w:rsidR="00F12C0F" w:rsidRPr="00F07580" w:rsidRDefault="0011293C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Proveedor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F8409BB" w14:textId="56472DD8" w:rsidR="00F12C0F" w:rsidRPr="00F07580" w:rsidRDefault="0011293C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Título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775FF3C" w14:textId="610B17B1" w:rsidR="00F12C0F" w:rsidRPr="00F07580" w:rsidRDefault="0011293C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9A21DEF" w14:textId="729B997E" w:rsidR="00F12C0F" w:rsidRPr="00F07580" w:rsidRDefault="0011293C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fin</w:t>
            </w:r>
          </w:p>
        </w:tc>
      </w:tr>
      <w:tr w:rsidR="00BB3BF6" w:rsidRPr="00F07580" w14:paraId="15117479" w14:textId="77777777" w:rsidTr="0011293C">
        <w:trPr>
          <w:trHeight w:val="425"/>
        </w:trPr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D2B52" w14:textId="0A3CE1F4" w:rsidR="00BB3BF6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${proveedorEn}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83DBA7" w14:textId="34029E5D" w:rsidR="00BB3BF6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${tituloEn}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8E80F8" w14:textId="2240CFCA" w:rsidR="00BB3BF6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${versionEn}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F661C3" w14:textId="76FB0C40" w:rsidR="00BB3BF6" w:rsidRDefault="00BB3BF6" w:rsidP="00BB3BF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${fechaFinEn}</w:t>
            </w:r>
          </w:p>
        </w:tc>
      </w:tr>
    </w:tbl>
    <w:p w14:paraId="268FD15B" w14:textId="643E9153" w:rsidR="00B838DC" w:rsidRDefault="00B838DC"/>
    <w:tbl>
      <w:tblPr>
        <w:tblStyle w:val="Tablaconcuadrcula"/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1073"/>
        <w:gridCol w:w="2046"/>
        <w:gridCol w:w="857"/>
        <w:gridCol w:w="2329"/>
        <w:gridCol w:w="1328"/>
      </w:tblGrid>
      <w:tr w:rsidR="00B838DC" w:rsidRPr="00F07580" w14:paraId="509E214F" w14:textId="77777777" w:rsidTr="00CF5FAC">
        <w:trPr>
          <w:trHeight w:val="256"/>
        </w:trPr>
        <w:tc>
          <w:tcPr>
            <w:tcW w:w="9067" w:type="dxa"/>
            <w:gridSpan w:val="6"/>
            <w:shd w:val="clear" w:color="auto" w:fill="808080" w:themeFill="background1" w:themeFillShade="80"/>
          </w:tcPr>
          <w:p w14:paraId="3CFCFDB7" w14:textId="77777777" w:rsidR="00B838DC" w:rsidRPr="00F07580" w:rsidRDefault="00B838DC" w:rsidP="00CF5FA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Experiencia en Investigación</w:t>
            </w:r>
          </w:p>
        </w:tc>
      </w:tr>
      <w:tr w:rsidR="00B838DC" w:rsidRPr="0011293C" w14:paraId="45B5E4B4" w14:textId="77777777" w:rsidTr="00CF5FAC">
        <w:trPr>
          <w:trHeight w:val="256"/>
        </w:trPr>
        <w:tc>
          <w:tcPr>
            <w:tcW w:w="9067" w:type="dxa"/>
            <w:gridSpan w:val="6"/>
            <w:shd w:val="clear" w:color="auto" w:fill="auto"/>
          </w:tcPr>
          <w:p w14:paraId="5D70A6A5" w14:textId="77777777" w:rsidR="00B838DC" w:rsidRPr="0011293C" w:rsidRDefault="00B838DC" w:rsidP="00CF5FAC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1293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Tipo de estudio</w:t>
            </w:r>
          </w:p>
        </w:tc>
      </w:tr>
      <w:tr w:rsidR="00B838DC" w:rsidRPr="009832FE" w14:paraId="4C5CBF3F" w14:textId="77777777" w:rsidTr="00CF5FAC">
        <w:trPr>
          <w:trHeight w:val="397"/>
        </w:trPr>
        <w:tc>
          <w:tcPr>
            <w:tcW w:w="1434" w:type="dxa"/>
            <w:shd w:val="clear" w:color="auto" w:fill="auto"/>
            <w:vAlign w:val="center"/>
          </w:tcPr>
          <w:p w14:paraId="6E13A248" w14:textId="77777777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Academia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2459CA5" w14:textId="1874DD38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${a}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43971C6A" w14:textId="77777777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Gobierno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729EA60" w14:textId="519CD9A2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${b}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E112384" w14:textId="77777777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Industria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28C5319" w14:textId="321EA3DA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${c}</w:t>
            </w:r>
          </w:p>
        </w:tc>
      </w:tr>
      <w:tr w:rsidR="00B838DC" w:rsidRPr="009832FE" w14:paraId="37C57F64" w14:textId="77777777" w:rsidTr="0088443B">
        <w:trPr>
          <w:trHeight w:val="397"/>
        </w:trPr>
        <w:tc>
          <w:tcPr>
            <w:tcW w:w="1434" w:type="dxa"/>
            <w:shd w:val="clear" w:color="auto" w:fill="auto"/>
            <w:vAlign w:val="center"/>
          </w:tcPr>
          <w:p w14:paraId="1D21B393" w14:textId="77777777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Iniciativa del Investigador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30F2C028" w14:textId="0D624CC0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${d}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BC28962" w14:textId="23B81EF3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838D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Otro (Especifique)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11D600D" w14:textId="001B8B9E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${e}</w:t>
            </w:r>
          </w:p>
        </w:tc>
        <w:tc>
          <w:tcPr>
            <w:tcW w:w="3657" w:type="dxa"/>
            <w:gridSpan w:val="2"/>
            <w:shd w:val="clear" w:color="auto" w:fill="auto"/>
            <w:vAlign w:val="center"/>
          </w:tcPr>
          <w:p w14:paraId="6EB884A4" w14:textId="7D3DDAEF" w:rsidR="00B838DC" w:rsidRPr="009832FE" w:rsidRDefault="00B838DC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838D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${otroEs}</w:t>
            </w:r>
          </w:p>
        </w:tc>
      </w:tr>
    </w:tbl>
    <w:p w14:paraId="2EC6611E" w14:textId="1527D1D3" w:rsidR="00B838DC" w:rsidRDefault="00B838D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88"/>
        <w:gridCol w:w="3969"/>
        <w:gridCol w:w="1984"/>
        <w:gridCol w:w="2126"/>
      </w:tblGrid>
      <w:tr w:rsidR="00470FAC" w:rsidRPr="00B93828" w14:paraId="7030C272" w14:textId="77777777" w:rsidTr="00B838DC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A01ACB" w14:textId="0BFC880A" w:rsidR="00470FAC" w:rsidRPr="00236D09" w:rsidRDefault="00470FAC" w:rsidP="003E2C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3656AE" wp14:editId="62A85382">
                      <wp:simplePos x="0" y="0"/>
                      <wp:positionH relativeFrom="column">
                        <wp:posOffset>5461141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A09AE" id="Rectángulo 13" o:spid="_x0000_s1026" style="position:absolute;margin-left:430pt;margin-top:1pt;width:9.7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" filled="f" strokecolor="#243f60 [1604]" strokeweight=".25pt"/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 xml:space="preserve">                                                                                </w:t>
            </w:r>
            <w:r w:rsidRPr="000854D2">
              <w:rPr>
                <w:rFonts w:asciiTheme="minorHAnsi" w:hAnsiTheme="minorHAnsi"/>
                <w:b/>
                <w:sz w:val="20"/>
                <w:szCs w:val="20"/>
              </w:rPr>
              <w:t>Estudios clínicos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Sin experiencia en investigación clínica</w:t>
            </w:r>
            <w:r w:rsidR="00B3684C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>${f}</w:t>
            </w:r>
          </w:p>
        </w:tc>
      </w:tr>
      <w:tr w:rsidR="00B3684C" w:rsidRPr="00F07580" w14:paraId="64744882" w14:textId="77777777" w:rsidTr="00B838D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2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9A0946A" w14:textId="4FDE285F" w:rsidR="00B3684C" w:rsidRDefault="00B3684C" w:rsidP="00B3684C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06A69DE" w14:textId="479CDFBB" w:rsidR="00B3684C" w:rsidRDefault="00B3684C" w:rsidP="00B3684C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terapéutica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D6C4ECD" w14:textId="6BA1C6A1" w:rsidR="00B3684C" w:rsidRDefault="00B3684C" w:rsidP="00B3684C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 w:rsidRPr="000854D2">
              <w:rPr>
                <w:sz w:val="20"/>
                <w:szCs w:val="20"/>
              </w:rPr>
              <w:t>Estudios terminados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F17F08E" w14:textId="31BC2817" w:rsidR="00B3684C" w:rsidRDefault="00B3684C" w:rsidP="00B3684C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Estudios en desarrollo</w:t>
            </w:r>
          </w:p>
        </w:tc>
      </w:tr>
      <w:tr w:rsidR="00470FAC" w:rsidRPr="00F07580" w14:paraId="2664490D" w14:textId="77777777" w:rsidTr="00B838DC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22"/>
        </w:trPr>
        <w:tc>
          <w:tcPr>
            <w:tcW w:w="988" w:type="dxa"/>
            <w:shd w:val="clear" w:color="auto" w:fill="auto"/>
            <w:vAlign w:val="center"/>
          </w:tcPr>
          <w:p w14:paraId="5C0E83A8" w14:textId="77777777" w:rsidR="00470FAC" w:rsidRDefault="00470FAC" w:rsidP="003E2C9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${faseEs}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DDBB78" w14:textId="77777777" w:rsidR="00470FAC" w:rsidRDefault="00470FAC" w:rsidP="003E2C9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${areaEs}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6DB299" w14:textId="77777777" w:rsidR="00470FAC" w:rsidRDefault="00470FAC" w:rsidP="003E2C9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${estuTerEs}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6986C6" w14:textId="77777777" w:rsidR="00470FAC" w:rsidRDefault="00470FAC" w:rsidP="003E2C9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${estuDesEs}</w:t>
            </w:r>
          </w:p>
        </w:tc>
      </w:tr>
    </w:tbl>
    <w:p w14:paraId="3D174C74" w14:textId="66984F89" w:rsidR="008228A9" w:rsidRDefault="008228A9" w:rsidP="00B3684C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14:paraId="05DC9D43" w14:textId="77777777" w:rsidR="00F025C0" w:rsidRPr="00F07580" w:rsidRDefault="00F025C0" w:rsidP="00F07580">
      <w:pPr>
        <w:spacing w:line="240" w:lineRule="auto"/>
        <w:jc w:val="center"/>
        <w:rPr>
          <w:rFonts w:asciiTheme="minorHAnsi" w:hAnsiTheme="minorHAnsi"/>
          <w:b/>
          <w:sz w:val="20"/>
          <w:szCs w:val="20"/>
        </w:rPr>
      </w:pPr>
      <w:r w:rsidRPr="00F07580">
        <w:rPr>
          <w:rFonts w:asciiTheme="minorHAnsi" w:hAnsiTheme="minorHAnsi"/>
          <w:b/>
          <w:sz w:val="20"/>
          <w:szCs w:val="20"/>
        </w:rPr>
        <w:lastRenderedPageBreak/>
        <w:t>Si su posición cambia durante el desarrollo del estudio clínico, deberá llenar un nuevo resumen curricular.</w:t>
      </w:r>
    </w:p>
    <w:p w14:paraId="7B89B4FB" w14:textId="77777777" w:rsidR="0005078A" w:rsidRPr="00F07580" w:rsidRDefault="0005078A" w:rsidP="00F07580">
      <w:pPr>
        <w:spacing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639"/>
      </w:tblGrid>
      <w:tr w:rsidR="001C61F4" w:rsidRPr="00F07580" w14:paraId="724281FE" w14:textId="77777777" w:rsidTr="005C4F7F">
        <w:trPr>
          <w:trHeight w:val="189"/>
        </w:trPr>
        <w:tc>
          <w:tcPr>
            <w:tcW w:w="9067" w:type="dxa"/>
            <w:gridSpan w:val="2"/>
            <w:shd w:val="clear" w:color="auto" w:fill="D9D9D9" w:themeFill="background1" w:themeFillShade="D9"/>
            <w:vAlign w:val="center"/>
          </w:tcPr>
          <w:p w14:paraId="6CF0F060" w14:textId="77777777" w:rsidR="001C61F4" w:rsidRPr="00F07580" w:rsidRDefault="001C61F4" w:rsidP="00F07580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Al firmar este formulario, confirmo que la info</w:t>
            </w:r>
            <w:r w:rsidR="00F6028C" w:rsidRPr="00F07580">
              <w:rPr>
                <w:rFonts w:asciiTheme="minorHAnsi" w:hAnsiTheme="minorHAnsi"/>
                <w:b/>
                <w:sz w:val="20"/>
                <w:szCs w:val="20"/>
              </w:rPr>
              <w:t xml:space="preserve">rmación proporcionada en este </w:t>
            </w:r>
            <w:r w:rsidR="00401FF0" w:rsidRPr="00F07580">
              <w:rPr>
                <w:rFonts w:asciiTheme="minorHAnsi" w:hAnsiTheme="minorHAnsi"/>
                <w:b/>
                <w:sz w:val="20"/>
                <w:szCs w:val="20"/>
              </w:rPr>
              <w:t>r</w:t>
            </w:r>
            <w:r w:rsidR="00F6028C" w:rsidRPr="00F07580">
              <w:rPr>
                <w:rFonts w:asciiTheme="minorHAnsi" w:hAnsiTheme="minorHAnsi"/>
                <w:b/>
                <w:sz w:val="20"/>
                <w:szCs w:val="20"/>
              </w:rPr>
              <w:t>esumen</w:t>
            </w:r>
            <w:r w:rsidR="00401FF0" w:rsidRPr="00F07580">
              <w:rPr>
                <w:rFonts w:asciiTheme="minorHAnsi" w:hAnsiTheme="minorHAnsi"/>
                <w:b/>
                <w:sz w:val="20"/>
                <w:szCs w:val="20"/>
              </w:rPr>
              <w:t xml:space="preserve"> c</w:t>
            </w:r>
            <w:r w:rsidR="00F6028C" w:rsidRPr="00F07580">
              <w:rPr>
                <w:rFonts w:asciiTheme="minorHAnsi" w:hAnsiTheme="minorHAnsi"/>
                <w:b/>
                <w:sz w:val="20"/>
                <w:szCs w:val="20"/>
              </w:rPr>
              <w:t>urricular</w:t>
            </w: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 xml:space="preserve"> es precisa y re</w:t>
            </w:r>
            <w:r w:rsidR="001F5EC8" w:rsidRPr="00F07580">
              <w:rPr>
                <w:rFonts w:asciiTheme="minorHAnsi" w:hAnsiTheme="minorHAnsi"/>
                <w:b/>
                <w:sz w:val="20"/>
                <w:szCs w:val="20"/>
              </w:rPr>
              <w:t>flej</w:t>
            </w:r>
            <w:r w:rsidR="00AB79A3" w:rsidRPr="00F07580">
              <w:rPr>
                <w:rFonts w:asciiTheme="minorHAnsi" w:hAnsiTheme="minorHAnsi"/>
                <w:b/>
                <w:sz w:val="20"/>
                <w:szCs w:val="20"/>
              </w:rPr>
              <w:t>a mi empleo y</w:t>
            </w:r>
            <w:r w:rsidR="001F5EC8" w:rsidRPr="00F07580">
              <w:rPr>
                <w:rFonts w:asciiTheme="minorHAnsi" w:hAnsiTheme="minorHAnsi"/>
                <w:b/>
                <w:sz w:val="20"/>
                <w:szCs w:val="20"/>
              </w:rPr>
              <w:t xml:space="preserve"> c</w:t>
            </w: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alificaciones</w:t>
            </w:r>
            <w:r w:rsidR="00AB79A3" w:rsidRPr="00F07580">
              <w:rPr>
                <w:rFonts w:asciiTheme="minorHAnsi" w:hAnsiTheme="minorHAnsi"/>
                <w:b/>
                <w:sz w:val="20"/>
                <w:szCs w:val="20"/>
              </w:rPr>
              <w:t xml:space="preserve"> actuales</w:t>
            </w: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</w:tc>
      </w:tr>
      <w:tr w:rsidR="001C61F4" w:rsidRPr="00F07580" w14:paraId="3C2F9699" w14:textId="77777777" w:rsidTr="005C4F7F">
        <w:trPr>
          <w:trHeight w:val="189"/>
        </w:trPr>
        <w:tc>
          <w:tcPr>
            <w:tcW w:w="4428" w:type="dxa"/>
            <w:shd w:val="clear" w:color="auto" w:fill="D9D9D9" w:themeFill="background1" w:themeFillShade="D9"/>
          </w:tcPr>
          <w:p w14:paraId="7C81D57F" w14:textId="77777777" w:rsidR="001C61F4" w:rsidRPr="00F07580" w:rsidRDefault="001C61F4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Firma</w:t>
            </w:r>
          </w:p>
        </w:tc>
        <w:tc>
          <w:tcPr>
            <w:tcW w:w="4639" w:type="dxa"/>
            <w:shd w:val="clear" w:color="auto" w:fill="D9D9D9" w:themeFill="background1" w:themeFillShade="D9"/>
          </w:tcPr>
          <w:p w14:paraId="1BE85C74" w14:textId="77777777" w:rsidR="001C61F4" w:rsidRPr="00F07580" w:rsidRDefault="001C61F4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7580">
              <w:rPr>
                <w:rFonts w:asciiTheme="minorHAnsi" w:hAnsiTheme="minorHAnsi"/>
                <w:b/>
                <w:sz w:val="20"/>
                <w:szCs w:val="20"/>
              </w:rPr>
              <w:t>Fecha</w:t>
            </w:r>
          </w:p>
        </w:tc>
      </w:tr>
      <w:tr w:rsidR="001C61F4" w:rsidRPr="00F07580" w14:paraId="790FEC75" w14:textId="77777777" w:rsidTr="005C4F7F">
        <w:trPr>
          <w:trHeight w:val="892"/>
        </w:trPr>
        <w:tc>
          <w:tcPr>
            <w:tcW w:w="4428" w:type="dxa"/>
            <w:shd w:val="clear" w:color="auto" w:fill="auto"/>
          </w:tcPr>
          <w:p w14:paraId="08B137DD" w14:textId="77777777" w:rsidR="001C61F4" w:rsidRPr="00F07580" w:rsidRDefault="001C61F4" w:rsidP="00F07580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4639" w:type="dxa"/>
            <w:shd w:val="clear" w:color="auto" w:fill="auto"/>
            <w:vAlign w:val="center"/>
          </w:tcPr>
          <w:p w14:paraId="11B8C951" w14:textId="77777777" w:rsidR="001C61F4" w:rsidRPr="00F07580" w:rsidRDefault="001C61F4" w:rsidP="00F07580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2EF4202" w14:textId="77777777" w:rsidR="00493B4F" w:rsidRPr="00F07580" w:rsidRDefault="00493B4F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sectPr w:rsidR="00493B4F" w:rsidRPr="00F07580" w:rsidSect="00305090">
      <w:headerReference w:type="default" r:id="rId8"/>
      <w:footerReference w:type="default" r:id="rId9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9" w16cex:dateUtc="2020-10-18T03:28:00Z"/>
  <w16cex:commentExtensible w16cex:durableId="2599209A" w16cex:dateUtc="2020-10-18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468634" w16cid:durableId="25992099"/>
  <w16cid:commentId w16cid:paraId="5F050F44" w16cid:durableId="2599209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A956F" w14:textId="77777777" w:rsidR="00AD6C8D" w:rsidRDefault="00AD6C8D" w:rsidP="00AE72CF">
      <w:pPr>
        <w:spacing w:line="240" w:lineRule="auto"/>
      </w:pPr>
      <w:r>
        <w:separator/>
      </w:r>
    </w:p>
  </w:endnote>
  <w:endnote w:type="continuationSeparator" w:id="0">
    <w:p w14:paraId="7C7C4E64" w14:textId="77777777" w:rsidR="00AD6C8D" w:rsidRDefault="00AD6C8D" w:rsidP="00AE7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7EE5" w14:textId="46DFA9D5" w:rsidR="008865A1" w:rsidRPr="00006EA7" w:rsidRDefault="0042019E" w:rsidP="00006EA7">
    <w:pPr>
      <w:pStyle w:val="Piedepgina"/>
      <w:tabs>
        <w:tab w:val="left" w:pos="2977"/>
      </w:tabs>
      <w:spacing w:after="0"/>
      <w:rPr>
        <w:rFonts w:cs="Arial"/>
      </w:rPr>
    </w:pPr>
    <w:r w:rsidRPr="00006EA7">
      <w:rPr>
        <w:sz w:val="20"/>
        <w:szCs w:val="20"/>
        <w:lang w:val="es-MX"/>
      </w:rPr>
      <w:t>FC-SC-</w:t>
    </w:r>
    <w:r w:rsidR="005A2BC3">
      <w:rPr>
        <w:sz w:val="20"/>
        <w:szCs w:val="20"/>
        <w:lang w:val="es-MX"/>
      </w:rPr>
      <w:t>2</w:t>
    </w:r>
    <w:r w:rsidR="003E699E">
      <w:rPr>
        <w:sz w:val="20"/>
        <w:szCs w:val="20"/>
        <w:lang w:val="es-MX"/>
      </w:rPr>
      <w:t>1</w:t>
    </w:r>
    <w:r>
      <w:rPr>
        <w:sz w:val="20"/>
        <w:szCs w:val="20"/>
        <w:lang w:val="es-MX"/>
      </w:rPr>
      <w:t>0</w:t>
    </w:r>
    <w:r w:rsidR="00457C43">
      <w:rPr>
        <w:sz w:val="20"/>
        <w:szCs w:val="20"/>
        <w:lang w:val="es-MX"/>
      </w:rPr>
      <w:t>1</w:t>
    </w:r>
    <w:r w:rsidRPr="00006EA7">
      <w:rPr>
        <w:sz w:val="20"/>
        <w:szCs w:val="20"/>
        <w:lang w:val="es-MX"/>
      </w:rPr>
      <w:t xml:space="preserve"> CV Español</w:t>
    </w:r>
    <w:r w:rsidR="00006EA7" w:rsidRPr="00006EA7">
      <w:rPr>
        <w:rFonts w:cs="Arial"/>
        <w:sz w:val="20"/>
        <w:szCs w:val="20"/>
      </w:rPr>
      <w:t xml:space="preserve">, </w:t>
    </w:r>
    <w:r w:rsidR="00F43C7D">
      <w:rPr>
        <w:rFonts w:cs="Arial"/>
        <w:sz w:val="20"/>
        <w:szCs w:val="20"/>
      </w:rPr>
      <w:t>v01</w:t>
    </w:r>
    <w:r w:rsidR="002D46AA">
      <w:rPr>
        <w:rStyle w:val="Nmerodepgina"/>
        <w:rFonts w:ascii="Calibri" w:hAnsi="Calibri"/>
        <w:sz w:val="20"/>
      </w:rPr>
      <w:t>-</w:t>
    </w:r>
    <w:r w:rsidR="00F43C7D">
      <w:rPr>
        <w:rStyle w:val="Nmerodepgina"/>
        <w:rFonts w:ascii="Calibri" w:hAnsi="Calibri"/>
        <w:sz w:val="20"/>
      </w:rPr>
      <w:t>feb</w:t>
    </w:r>
    <w:r w:rsidR="002D46AA">
      <w:rPr>
        <w:rStyle w:val="Nmerodepgina"/>
        <w:rFonts w:ascii="Calibri" w:hAnsi="Calibri"/>
        <w:sz w:val="20"/>
      </w:rPr>
      <w:t>-202</w:t>
    </w:r>
    <w:r w:rsidR="00F43C7D">
      <w:rPr>
        <w:rStyle w:val="Nmerodepgina"/>
        <w:rFonts w:ascii="Calibri" w:hAnsi="Calibri"/>
        <w:sz w:val="20"/>
      </w:rPr>
      <w:t xml:space="preserve">2              </w:t>
    </w:r>
    <w:r w:rsidR="00364273">
      <w:rPr>
        <w:rStyle w:val="Nmerodepgina"/>
        <w:rFonts w:ascii="Calibri" w:hAnsi="Calibri"/>
      </w:rPr>
      <w:t xml:space="preserve">     </w:t>
    </w:r>
    <w:r w:rsidR="00401FF0" w:rsidRPr="00006EA7">
      <w:rPr>
        <w:rFonts w:cs="Arial"/>
      </w:rPr>
      <w:t xml:space="preserve">     </w:t>
    </w:r>
    <w:r w:rsidR="00401FF0" w:rsidRPr="00006EA7">
      <w:rPr>
        <w:rFonts w:cs="Arial"/>
        <w:b/>
      </w:rPr>
      <w:t xml:space="preserve"> </w:t>
    </w:r>
    <w:r w:rsidR="00401FF0" w:rsidRPr="00006EA7">
      <w:rPr>
        <w:rFonts w:cs="Arial"/>
        <w:b/>
        <w:lang w:val="es-MX"/>
      </w:rPr>
      <w:t xml:space="preserve">              </w:t>
    </w:r>
    <w:r w:rsidR="00006EA7">
      <w:rPr>
        <w:rFonts w:cs="Arial"/>
        <w:b/>
        <w:lang w:val="es-MX"/>
      </w:rPr>
      <w:t xml:space="preserve">                       </w:t>
    </w:r>
    <w:r w:rsidR="00401FF0" w:rsidRPr="00006EA7">
      <w:rPr>
        <w:rFonts w:cs="Arial"/>
        <w:b/>
        <w:lang w:val="es-MX"/>
      </w:rPr>
      <w:t xml:space="preserve">         </w:t>
    </w:r>
    <w:r w:rsidR="00401FF0" w:rsidRPr="00006EA7">
      <w:rPr>
        <w:rFonts w:cs="Arial"/>
        <w:b/>
        <w:sz w:val="20"/>
        <w:szCs w:val="20"/>
      </w:rPr>
      <w:t xml:space="preserve">            </w:t>
    </w:r>
    <w:r w:rsidR="00E03271">
      <w:rPr>
        <w:rFonts w:cs="Arial"/>
        <w:b/>
        <w:sz w:val="20"/>
        <w:szCs w:val="20"/>
      </w:rPr>
      <w:t xml:space="preserve">                              </w:t>
    </w:r>
    <w:r w:rsidR="00401FF0" w:rsidRPr="00006EA7">
      <w:rPr>
        <w:rFonts w:cs="Arial"/>
        <w:b/>
        <w:sz w:val="20"/>
        <w:szCs w:val="20"/>
      </w:rPr>
      <w:t xml:space="preserve"> </w:t>
    </w:r>
    <w:r w:rsidR="00401FF0" w:rsidRPr="00006EA7">
      <w:rPr>
        <w:rStyle w:val="Nmerodepgina"/>
        <w:rFonts w:cs="Arial"/>
        <w:sz w:val="20"/>
        <w:szCs w:val="20"/>
      </w:rPr>
      <w:fldChar w:fldCharType="begin"/>
    </w:r>
    <w:r w:rsidR="00401FF0" w:rsidRPr="00006EA7">
      <w:rPr>
        <w:rStyle w:val="Nmerodepgina"/>
        <w:rFonts w:cs="Arial"/>
        <w:sz w:val="20"/>
        <w:szCs w:val="20"/>
      </w:rPr>
      <w:instrText xml:space="preserve"> PAGE </w:instrText>
    </w:r>
    <w:r w:rsidR="00401FF0" w:rsidRPr="00006EA7">
      <w:rPr>
        <w:rStyle w:val="Nmerodepgina"/>
        <w:rFonts w:cs="Arial"/>
        <w:sz w:val="20"/>
        <w:szCs w:val="20"/>
      </w:rPr>
      <w:fldChar w:fldCharType="separate"/>
    </w:r>
    <w:r w:rsidR="00E72CC0">
      <w:rPr>
        <w:rStyle w:val="Nmerodepgina"/>
        <w:rFonts w:cs="Arial"/>
        <w:noProof/>
        <w:sz w:val="20"/>
        <w:szCs w:val="20"/>
      </w:rPr>
      <w:t>2</w:t>
    </w:r>
    <w:r w:rsidR="00401FF0" w:rsidRPr="00006EA7">
      <w:rPr>
        <w:rStyle w:val="Nmerodepgina"/>
        <w:rFonts w:cs="Arial"/>
        <w:sz w:val="20"/>
        <w:szCs w:val="20"/>
      </w:rPr>
      <w:fldChar w:fldCharType="end"/>
    </w:r>
    <w:r w:rsidR="00401FF0" w:rsidRPr="00006EA7">
      <w:rPr>
        <w:rStyle w:val="Nmerodepgina"/>
        <w:rFonts w:cs="Arial"/>
        <w:sz w:val="20"/>
        <w:szCs w:val="20"/>
      </w:rPr>
      <w:t xml:space="preserve"> / </w:t>
    </w:r>
    <w:r w:rsidR="00401FF0" w:rsidRPr="00006EA7">
      <w:rPr>
        <w:rStyle w:val="Nmerodepgina"/>
        <w:rFonts w:cs="Arial"/>
        <w:sz w:val="20"/>
        <w:szCs w:val="20"/>
      </w:rPr>
      <w:fldChar w:fldCharType="begin"/>
    </w:r>
    <w:r w:rsidR="00401FF0" w:rsidRPr="00006EA7">
      <w:rPr>
        <w:rStyle w:val="Nmerodepgina"/>
        <w:rFonts w:cs="Arial"/>
        <w:sz w:val="20"/>
        <w:szCs w:val="20"/>
      </w:rPr>
      <w:instrText xml:space="preserve"> NUMPAGES </w:instrText>
    </w:r>
    <w:r w:rsidR="00401FF0" w:rsidRPr="00006EA7">
      <w:rPr>
        <w:rStyle w:val="Nmerodepgina"/>
        <w:rFonts w:cs="Arial"/>
        <w:sz w:val="20"/>
        <w:szCs w:val="20"/>
      </w:rPr>
      <w:fldChar w:fldCharType="separate"/>
    </w:r>
    <w:r w:rsidR="00E72CC0">
      <w:rPr>
        <w:rStyle w:val="Nmerodepgina"/>
        <w:rFonts w:cs="Arial"/>
        <w:noProof/>
        <w:sz w:val="20"/>
        <w:szCs w:val="20"/>
      </w:rPr>
      <w:t>2</w:t>
    </w:r>
    <w:r w:rsidR="00401FF0" w:rsidRPr="00006EA7">
      <w:rPr>
        <w:rStyle w:val="Nmerodepgina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BCBC3" w14:textId="77777777" w:rsidR="00AD6C8D" w:rsidRDefault="00AD6C8D" w:rsidP="00AE72CF">
      <w:pPr>
        <w:spacing w:line="240" w:lineRule="auto"/>
      </w:pPr>
      <w:r>
        <w:separator/>
      </w:r>
    </w:p>
  </w:footnote>
  <w:footnote w:type="continuationSeparator" w:id="0">
    <w:p w14:paraId="54F1183C" w14:textId="77777777" w:rsidR="00AD6C8D" w:rsidRDefault="00AD6C8D" w:rsidP="00AE7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74A5" w14:textId="2B9D6938" w:rsidR="00FA488A" w:rsidRDefault="00FA488A" w:rsidP="00FA488A">
    <w:pPr>
      <w:spacing w:line="240" w:lineRule="auto"/>
      <w:jc w:val="right"/>
      <w:rPr>
        <w:rFonts w:asciiTheme="minorHAnsi" w:hAnsiTheme="minorHAnsi"/>
        <w:b/>
        <w:sz w:val="28"/>
        <w:szCs w:val="28"/>
      </w:rPr>
    </w:pPr>
    <w:r w:rsidRPr="00006EA7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4AC7E940" wp14:editId="734DB478">
          <wp:simplePos x="0" y="0"/>
          <wp:positionH relativeFrom="column">
            <wp:posOffset>81915</wp:posOffset>
          </wp:positionH>
          <wp:positionV relativeFrom="paragraph">
            <wp:posOffset>5080</wp:posOffset>
          </wp:positionV>
          <wp:extent cx="1200150" cy="3810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A4F2AC" w14:textId="7A95384A" w:rsidR="00FA488A" w:rsidRPr="00FA488A" w:rsidRDefault="00FA488A" w:rsidP="00FA488A">
    <w:pPr>
      <w:spacing w:line="240" w:lineRule="auto"/>
      <w:jc w:val="right"/>
      <w:rPr>
        <w:rFonts w:asciiTheme="minorHAnsi" w:hAnsiTheme="minorHAnsi"/>
        <w:b/>
        <w:sz w:val="28"/>
        <w:szCs w:val="28"/>
      </w:rPr>
    </w:pPr>
    <w:r w:rsidRPr="00FA488A">
      <w:rPr>
        <w:rFonts w:asciiTheme="minorHAnsi" w:hAnsiTheme="minorHAnsi"/>
        <w:b/>
        <w:sz w:val="28"/>
        <w:szCs w:val="28"/>
      </w:rPr>
      <w:t xml:space="preserve">Resumen curricular </w:t>
    </w:r>
  </w:p>
  <w:p w14:paraId="6B1A6FEF" w14:textId="77777777" w:rsidR="00FA488A" w:rsidRPr="00F07580" w:rsidRDefault="00FA488A" w:rsidP="00FA488A">
    <w:pPr>
      <w:spacing w:line="240" w:lineRule="auto"/>
      <w:jc w:val="center"/>
      <w:rPr>
        <w:rFonts w:asciiTheme="minorHAnsi" w:hAnsiTheme="minorHAnsi"/>
        <w:b/>
        <w:sz w:val="20"/>
        <w:szCs w:val="20"/>
      </w:rPr>
    </w:pPr>
  </w:p>
  <w:tbl>
    <w:tblPr>
      <w:tblStyle w:val="Tablaconcuadrcula"/>
      <w:tblW w:w="9054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63"/>
      <w:gridCol w:w="6791"/>
    </w:tblGrid>
    <w:tr w:rsidR="00FA488A" w:rsidRPr="00F07580" w14:paraId="2741D531" w14:textId="77777777" w:rsidTr="003967FB">
      <w:tc>
        <w:tcPr>
          <w:tcW w:w="9054" w:type="dxa"/>
          <w:gridSpan w:val="2"/>
          <w:shd w:val="clear" w:color="auto" w:fill="808080" w:themeFill="background1" w:themeFillShade="80"/>
        </w:tcPr>
        <w:p w14:paraId="7045224D" w14:textId="77777777" w:rsidR="00FA488A" w:rsidRPr="00F07580" w:rsidRDefault="00FA488A" w:rsidP="00FA488A">
          <w:pPr>
            <w:jc w:val="center"/>
            <w:rPr>
              <w:rFonts w:asciiTheme="minorHAnsi" w:hAnsiTheme="minorHAnsi"/>
              <w:b/>
              <w:color w:val="FFFFFF" w:themeColor="background1"/>
              <w:sz w:val="20"/>
              <w:szCs w:val="20"/>
            </w:rPr>
          </w:pPr>
          <w:r w:rsidRPr="00F07580">
            <w:rPr>
              <w:rFonts w:asciiTheme="minorHAnsi" w:hAnsiTheme="minorHAnsi"/>
              <w:b/>
              <w:color w:val="FFFFFF" w:themeColor="background1"/>
              <w:sz w:val="20"/>
              <w:szCs w:val="20"/>
            </w:rPr>
            <w:t>Datos generales</w:t>
          </w:r>
        </w:p>
      </w:tc>
    </w:tr>
    <w:tr w:rsidR="00BB3BF6" w:rsidRPr="00F07580" w14:paraId="1C7899D2" w14:textId="77777777" w:rsidTr="003967FB">
      <w:tc>
        <w:tcPr>
          <w:tcW w:w="2263" w:type="dxa"/>
          <w:shd w:val="clear" w:color="auto" w:fill="D9D9D9" w:themeFill="background1" w:themeFillShade="D9"/>
          <w:vAlign w:val="center"/>
        </w:tcPr>
        <w:p w14:paraId="239C7DF6" w14:textId="77777777" w:rsidR="00BB3BF6" w:rsidRPr="00F07580" w:rsidRDefault="00BB3BF6" w:rsidP="00BB3BF6">
          <w:pPr>
            <w:rPr>
              <w:rFonts w:asciiTheme="minorHAnsi" w:hAnsiTheme="minorHAnsi"/>
              <w:b/>
              <w:sz w:val="20"/>
              <w:szCs w:val="20"/>
            </w:rPr>
          </w:pPr>
          <w:r w:rsidRPr="00F07580">
            <w:rPr>
              <w:rFonts w:asciiTheme="minorHAnsi" w:hAnsiTheme="minorHAnsi"/>
              <w:b/>
              <w:sz w:val="20"/>
              <w:szCs w:val="20"/>
            </w:rPr>
            <w:t>Nombre completo</w:t>
          </w:r>
        </w:p>
      </w:tc>
      <w:tc>
        <w:tcPr>
          <w:tcW w:w="6791" w:type="dxa"/>
        </w:tcPr>
        <w:p w14:paraId="459912F2" w14:textId="5581C746" w:rsidR="00BB3BF6" w:rsidRPr="00F07580" w:rsidRDefault="00BB3BF6" w:rsidP="00BB3BF6">
          <w:pPr>
            <w:pStyle w:val="Piedepgina"/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${nombre}</w:t>
          </w:r>
        </w:p>
      </w:tc>
    </w:tr>
    <w:tr w:rsidR="00BB3BF6" w:rsidRPr="00F07580" w14:paraId="123804A9" w14:textId="77777777" w:rsidTr="003967FB">
      <w:tc>
        <w:tcPr>
          <w:tcW w:w="2263" w:type="dxa"/>
          <w:tcBorders>
            <w:bottom w:val="dotted" w:sz="4" w:space="0" w:color="auto"/>
          </w:tcBorders>
          <w:shd w:val="clear" w:color="auto" w:fill="D9D9D9" w:themeFill="background1" w:themeFillShade="D9"/>
          <w:vAlign w:val="center"/>
        </w:tcPr>
        <w:p w14:paraId="59B1C0D7" w14:textId="77777777" w:rsidR="00BB3BF6" w:rsidRPr="00F07580" w:rsidRDefault="00BB3BF6" w:rsidP="00BB3BF6">
          <w:pPr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Theme="minorHAnsi" w:hAnsiTheme="minorHAnsi"/>
              <w:b/>
              <w:sz w:val="20"/>
              <w:szCs w:val="20"/>
            </w:rPr>
            <w:t>Título académico</w:t>
          </w:r>
        </w:p>
      </w:tc>
      <w:tc>
        <w:tcPr>
          <w:tcW w:w="6791" w:type="dxa"/>
          <w:tcBorders>
            <w:bottom w:val="dotted" w:sz="4" w:space="0" w:color="auto"/>
          </w:tcBorders>
        </w:tcPr>
        <w:p w14:paraId="133FD0C0" w14:textId="5D22895E" w:rsidR="00BB3BF6" w:rsidRPr="00F07580" w:rsidRDefault="00BB3BF6" w:rsidP="00BB3BF6">
          <w:pPr>
            <w:pStyle w:val="Piedepgina"/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${tituloAca}</w:t>
          </w:r>
        </w:p>
      </w:tc>
    </w:tr>
  </w:tbl>
  <w:p w14:paraId="69E38A3A" w14:textId="77777777" w:rsidR="00FA488A" w:rsidRPr="00401FF0" w:rsidRDefault="00FA488A" w:rsidP="00401F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CBD"/>
    <w:multiLevelType w:val="hybridMultilevel"/>
    <w:tmpl w:val="7D2449D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D3B"/>
    <w:multiLevelType w:val="hybridMultilevel"/>
    <w:tmpl w:val="FF2A75B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A38CB"/>
    <w:multiLevelType w:val="hybridMultilevel"/>
    <w:tmpl w:val="7BBEBF7C"/>
    <w:lvl w:ilvl="0" w:tplc="3F2CF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D1"/>
    <w:rsid w:val="000006C6"/>
    <w:rsid w:val="000016F1"/>
    <w:rsid w:val="00006EA7"/>
    <w:rsid w:val="00010879"/>
    <w:rsid w:val="0002218E"/>
    <w:rsid w:val="000272E9"/>
    <w:rsid w:val="0003087B"/>
    <w:rsid w:val="00037076"/>
    <w:rsid w:val="0004154B"/>
    <w:rsid w:val="0005078A"/>
    <w:rsid w:val="00062614"/>
    <w:rsid w:val="00080634"/>
    <w:rsid w:val="000854D2"/>
    <w:rsid w:val="00087B3C"/>
    <w:rsid w:val="000B6514"/>
    <w:rsid w:val="000B6841"/>
    <w:rsid w:val="000B79F2"/>
    <w:rsid w:val="000C0557"/>
    <w:rsid w:val="000C37E7"/>
    <w:rsid w:val="000C58EA"/>
    <w:rsid w:val="000D6103"/>
    <w:rsid w:val="000E0161"/>
    <w:rsid w:val="000E18AA"/>
    <w:rsid w:val="000E402D"/>
    <w:rsid w:val="001015E7"/>
    <w:rsid w:val="00105801"/>
    <w:rsid w:val="001114A4"/>
    <w:rsid w:val="0011162E"/>
    <w:rsid w:val="0011199D"/>
    <w:rsid w:val="0011287C"/>
    <w:rsid w:val="0011293C"/>
    <w:rsid w:val="00115515"/>
    <w:rsid w:val="00120AA7"/>
    <w:rsid w:val="00122B6E"/>
    <w:rsid w:val="0013316C"/>
    <w:rsid w:val="00133CED"/>
    <w:rsid w:val="00145827"/>
    <w:rsid w:val="00151C55"/>
    <w:rsid w:val="00170F09"/>
    <w:rsid w:val="00171E93"/>
    <w:rsid w:val="00173AF1"/>
    <w:rsid w:val="00183BD8"/>
    <w:rsid w:val="001A1B19"/>
    <w:rsid w:val="001A5668"/>
    <w:rsid w:val="001A6F0E"/>
    <w:rsid w:val="001B2C3A"/>
    <w:rsid w:val="001C0853"/>
    <w:rsid w:val="001C0B1E"/>
    <w:rsid w:val="001C61F4"/>
    <w:rsid w:val="001E66F3"/>
    <w:rsid w:val="001F2A3E"/>
    <w:rsid w:val="001F5EC8"/>
    <w:rsid w:val="00212567"/>
    <w:rsid w:val="00217698"/>
    <w:rsid w:val="00217AA7"/>
    <w:rsid w:val="00225004"/>
    <w:rsid w:val="002307E4"/>
    <w:rsid w:val="00243938"/>
    <w:rsid w:val="00244754"/>
    <w:rsid w:val="00251FC5"/>
    <w:rsid w:val="002536FD"/>
    <w:rsid w:val="002556FD"/>
    <w:rsid w:val="0027396A"/>
    <w:rsid w:val="002769D6"/>
    <w:rsid w:val="00290B34"/>
    <w:rsid w:val="002A4EBC"/>
    <w:rsid w:val="002A6DE1"/>
    <w:rsid w:val="002C72FF"/>
    <w:rsid w:val="002D46AA"/>
    <w:rsid w:val="002E79F2"/>
    <w:rsid w:val="002E7F72"/>
    <w:rsid w:val="002F49BA"/>
    <w:rsid w:val="00302DE4"/>
    <w:rsid w:val="00305090"/>
    <w:rsid w:val="00313781"/>
    <w:rsid w:val="00316476"/>
    <w:rsid w:val="0031667F"/>
    <w:rsid w:val="0032122F"/>
    <w:rsid w:val="003535B6"/>
    <w:rsid w:val="00360F22"/>
    <w:rsid w:val="003615EF"/>
    <w:rsid w:val="0036393F"/>
    <w:rsid w:val="00364273"/>
    <w:rsid w:val="0037419C"/>
    <w:rsid w:val="00374886"/>
    <w:rsid w:val="003938B4"/>
    <w:rsid w:val="003A187B"/>
    <w:rsid w:val="003A37ED"/>
    <w:rsid w:val="003A4BBA"/>
    <w:rsid w:val="003B7638"/>
    <w:rsid w:val="003C341D"/>
    <w:rsid w:val="003D63C3"/>
    <w:rsid w:val="003E699E"/>
    <w:rsid w:val="003E7F6C"/>
    <w:rsid w:val="003F0E21"/>
    <w:rsid w:val="003F0F1D"/>
    <w:rsid w:val="003F3ABD"/>
    <w:rsid w:val="0040199D"/>
    <w:rsid w:val="00401FF0"/>
    <w:rsid w:val="00405C3B"/>
    <w:rsid w:val="00411A34"/>
    <w:rsid w:val="004168DF"/>
    <w:rsid w:val="0042019E"/>
    <w:rsid w:val="00423267"/>
    <w:rsid w:val="0042705A"/>
    <w:rsid w:val="00430375"/>
    <w:rsid w:val="00440237"/>
    <w:rsid w:val="00442FAD"/>
    <w:rsid w:val="0044765C"/>
    <w:rsid w:val="00447B21"/>
    <w:rsid w:val="0045615D"/>
    <w:rsid w:val="00457C43"/>
    <w:rsid w:val="00464B04"/>
    <w:rsid w:val="00466C58"/>
    <w:rsid w:val="00470FAC"/>
    <w:rsid w:val="0048084C"/>
    <w:rsid w:val="00485ACF"/>
    <w:rsid w:val="00493B4F"/>
    <w:rsid w:val="004965F1"/>
    <w:rsid w:val="0049700A"/>
    <w:rsid w:val="004A3877"/>
    <w:rsid w:val="004A662E"/>
    <w:rsid w:val="004B3077"/>
    <w:rsid w:val="004B3A14"/>
    <w:rsid w:val="004B41D2"/>
    <w:rsid w:val="00504BED"/>
    <w:rsid w:val="00505D00"/>
    <w:rsid w:val="00513D1F"/>
    <w:rsid w:val="0052277C"/>
    <w:rsid w:val="0053779E"/>
    <w:rsid w:val="0054429A"/>
    <w:rsid w:val="005466C5"/>
    <w:rsid w:val="00560C01"/>
    <w:rsid w:val="00572E52"/>
    <w:rsid w:val="00584200"/>
    <w:rsid w:val="00587102"/>
    <w:rsid w:val="005A0593"/>
    <w:rsid w:val="005A12F3"/>
    <w:rsid w:val="005A2BC3"/>
    <w:rsid w:val="005A7B3C"/>
    <w:rsid w:val="005B4F44"/>
    <w:rsid w:val="005C2B7F"/>
    <w:rsid w:val="005C4F66"/>
    <w:rsid w:val="005C4F7F"/>
    <w:rsid w:val="005C6604"/>
    <w:rsid w:val="005C7A3C"/>
    <w:rsid w:val="005C7F95"/>
    <w:rsid w:val="005D134D"/>
    <w:rsid w:val="005F1184"/>
    <w:rsid w:val="005F1B24"/>
    <w:rsid w:val="005F5782"/>
    <w:rsid w:val="00606D32"/>
    <w:rsid w:val="00611B10"/>
    <w:rsid w:val="006143D1"/>
    <w:rsid w:val="0062440F"/>
    <w:rsid w:val="00632935"/>
    <w:rsid w:val="00640031"/>
    <w:rsid w:val="00655D7D"/>
    <w:rsid w:val="006562C3"/>
    <w:rsid w:val="00666B8C"/>
    <w:rsid w:val="0067272E"/>
    <w:rsid w:val="0067685A"/>
    <w:rsid w:val="006810C2"/>
    <w:rsid w:val="00694BDE"/>
    <w:rsid w:val="006B20AC"/>
    <w:rsid w:val="006B4A52"/>
    <w:rsid w:val="006B5A0F"/>
    <w:rsid w:val="006C3002"/>
    <w:rsid w:val="00700E3B"/>
    <w:rsid w:val="0071112C"/>
    <w:rsid w:val="0071517F"/>
    <w:rsid w:val="007169D8"/>
    <w:rsid w:val="00716D99"/>
    <w:rsid w:val="0071776B"/>
    <w:rsid w:val="007266A4"/>
    <w:rsid w:val="00732624"/>
    <w:rsid w:val="0073381D"/>
    <w:rsid w:val="00734834"/>
    <w:rsid w:val="00735F00"/>
    <w:rsid w:val="0074093E"/>
    <w:rsid w:val="00751A5E"/>
    <w:rsid w:val="0075280D"/>
    <w:rsid w:val="007623CB"/>
    <w:rsid w:val="00770353"/>
    <w:rsid w:val="007A08EC"/>
    <w:rsid w:val="007C0959"/>
    <w:rsid w:val="007C5C24"/>
    <w:rsid w:val="007C7B89"/>
    <w:rsid w:val="007C7C5F"/>
    <w:rsid w:val="007D5C24"/>
    <w:rsid w:val="007E4798"/>
    <w:rsid w:val="007E6C40"/>
    <w:rsid w:val="007E7005"/>
    <w:rsid w:val="007F78DD"/>
    <w:rsid w:val="008169A6"/>
    <w:rsid w:val="0082028F"/>
    <w:rsid w:val="0082049E"/>
    <w:rsid w:val="008228A9"/>
    <w:rsid w:val="00823964"/>
    <w:rsid w:val="008339C6"/>
    <w:rsid w:val="00843EAF"/>
    <w:rsid w:val="00844505"/>
    <w:rsid w:val="00846C26"/>
    <w:rsid w:val="00846E1F"/>
    <w:rsid w:val="0085306C"/>
    <w:rsid w:val="00862D3F"/>
    <w:rsid w:val="008865A1"/>
    <w:rsid w:val="00887517"/>
    <w:rsid w:val="008946F4"/>
    <w:rsid w:val="00894F89"/>
    <w:rsid w:val="008A1366"/>
    <w:rsid w:val="008B4D7E"/>
    <w:rsid w:val="008B7A3E"/>
    <w:rsid w:val="008C71FF"/>
    <w:rsid w:val="008E2375"/>
    <w:rsid w:val="008F0C89"/>
    <w:rsid w:val="009052A7"/>
    <w:rsid w:val="00910C5C"/>
    <w:rsid w:val="009122EA"/>
    <w:rsid w:val="00936C90"/>
    <w:rsid w:val="0094028D"/>
    <w:rsid w:val="009403D2"/>
    <w:rsid w:val="00940D2B"/>
    <w:rsid w:val="00940D73"/>
    <w:rsid w:val="00951779"/>
    <w:rsid w:val="00952AAF"/>
    <w:rsid w:val="00955B47"/>
    <w:rsid w:val="00972432"/>
    <w:rsid w:val="00975E07"/>
    <w:rsid w:val="00977BDE"/>
    <w:rsid w:val="00987D89"/>
    <w:rsid w:val="00993FEC"/>
    <w:rsid w:val="00995F15"/>
    <w:rsid w:val="00996E09"/>
    <w:rsid w:val="009A1839"/>
    <w:rsid w:val="009B72AE"/>
    <w:rsid w:val="009C4796"/>
    <w:rsid w:val="009C6435"/>
    <w:rsid w:val="009C7778"/>
    <w:rsid w:val="009E466D"/>
    <w:rsid w:val="009E4EF1"/>
    <w:rsid w:val="009E5C0F"/>
    <w:rsid w:val="009F1C3C"/>
    <w:rsid w:val="009F38DD"/>
    <w:rsid w:val="00A05460"/>
    <w:rsid w:val="00A10B19"/>
    <w:rsid w:val="00A156A7"/>
    <w:rsid w:val="00A15BF1"/>
    <w:rsid w:val="00A16198"/>
    <w:rsid w:val="00A17789"/>
    <w:rsid w:val="00A33094"/>
    <w:rsid w:val="00A354A6"/>
    <w:rsid w:val="00A54901"/>
    <w:rsid w:val="00A55BEE"/>
    <w:rsid w:val="00A600F7"/>
    <w:rsid w:val="00A742BB"/>
    <w:rsid w:val="00A77540"/>
    <w:rsid w:val="00A827C0"/>
    <w:rsid w:val="00A9191B"/>
    <w:rsid w:val="00A95697"/>
    <w:rsid w:val="00A96353"/>
    <w:rsid w:val="00AA4A06"/>
    <w:rsid w:val="00AA708A"/>
    <w:rsid w:val="00AB2791"/>
    <w:rsid w:val="00AB79A3"/>
    <w:rsid w:val="00AD36ED"/>
    <w:rsid w:val="00AD3833"/>
    <w:rsid w:val="00AD6C8D"/>
    <w:rsid w:val="00AD73AC"/>
    <w:rsid w:val="00AE72CF"/>
    <w:rsid w:val="00AF30F1"/>
    <w:rsid w:val="00AF67F5"/>
    <w:rsid w:val="00AF7667"/>
    <w:rsid w:val="00B05C72"/>
    <w:rsid w:val="00B122BF"/>
    <w:rsid w:val="00B1357B"/>
    <w:rsid w:val="00B30AED"/>
    <w:rsid w:val="00B3684C"/>
    <w:rsid w:val="00B50870"/>
    <w:rsid w:val="00B5674F"/>
    <w:rsid w:val="00B6419D"/>
    <w:rsid w:val="00B676BF"/>
    <w:rsid w:val="00B77982"/>
    <w:rsid w:val="00B838DC"/>
    <w:rsid w:val="00B85C6C"/>
    <w:rsid w:val="00B868E1"/>
    <w:rsid w:val="00B90FD9"/>
    <w:rsid w:val="00B91E15"/>
    <w:rsid w:val="00B944FE"/>
    <w:rsid w:val="00BB3BF6"/>
    <w:rsid w:val="00BC7B88"/>
    <w:rsid w:val="00BF6C25"/>
    <w:rsid w:val="00C006B2"/>
    <w:rsid w:val="00C07196"/>
    <w:rsid w:val="00C12A28"/>
    <w:rsid w:val="00C24D99"/>
    <w:rsid w:val="00C267AC"/>
    <w:rsid w:val="00C3143F"/>
    <w:rsid w:val="00C334AD"/>
    <w:rsid w:val="00C40C2F"/>
    <w:rsid w:val="00C52298"/>
    <w:rsid w:val="00C5375D"/>
    <w:rsid w:val="00C64E84"/>
    <w:rsid w:val="00C705D5"/>
    <w:rsid w:val="00C742FD"/>
    <w:rsid w:val="00C83F35"/>
    <w:rsid w:val="00C911DB"/>
    <w:rsid w:val="00C9256F"/>
    <w:rsid w:val="00C962AB"/>
    <w:rsid w:val="00C97982"/>
    <w:rsid w:val="00CA582C"/>
    <w:rsid w:val="00CB63EF"/>
    <w:rsid w:val="00CC326E"/>
    <w:rsid w:val="00CC671D"/>
    <w:rsid w:val="00CD06B2"/>
    <w:rsid w:val="00CD3731"/>
    <w:rsid w:val="00CE0457"/>
    <w:rsid w:val="00CE36FF"/>
    <w:rsid w:val="00CE4E99"/>
    <w:rsid w:val="00CE5F20"/>
    <w:rsid w:val="00D13463"/>
    <w:rsid w:val="00D1569D"/>
    <w:rsid w:val="00D22156"/>
    <w:rsid w:val="00D46F34"/>
    <w:rsid w:val="00D5428D"/>
    <w:rsid w:val="00D6123A"/>
    <w:rsid w:val="00D76FEA"/>
    <w:rsid w:val="00D77B14"/>
    <w:rsid w:val="00D90DCA"/>
    <w:rsid w:val="00D912F4"/>
    <w:rsid w:val="00DA604A"/>
    <w:rsid w:val="00DB30EF"/>
    <w:rsid w:val="00DB3230"/>
    <w:rsid w:val="00DC0861"/>
    <w:rsid w:val="00DC27FD"/>
    <w:rsid w:val="00DC6237"/>
    <w:rsid w:val="00DD791F"/>
    <w:rsid w:val="00DF5AF4"/>
    <w:rsid w:val="00DF689D"/>
    <w:rsid w:val="00DF7108"/>
    <w:rsid w:val="00E03271"/>
    <w:rsid w:val="00E30164"/>
    <w:rsid w:val="00E564A1"/>
    <w:rsid w:val="00E65CD4"/>
    <w:rsid w:val="00E72CC0"/>
    <w:rsid w:val="00E73B3A"/>
    <w:rsid w:val="00E76373"/>
    <w:rsid w:val="00E934FD"/>
    <w:rsid w:val="00EA1D4C"/>
    <w:rsid w:val="00EA3153"/>
    <w:rsid w:val="00EA572C"/>
    <w:rsid w:val="00EB3483"/>
    <w:rsid w:val="00EC0C26"/>
    <w:rsid w:val="00EC4338"/>
    <w:rsid w:val="00EC765C"/>
    <w:rsid w:val="00EC7BE4"/>
    <w:rsid w:val="00EE2019"/>
    <w:rsid w:val="00EE2D35"/>
    <w:rsid w:val="00EF1217"/>
    <w:rsid w:val="00EF3B7E"/>
    <w:rsid w:val="00F02517"/>
    <w:rsid w:val="00F025C0"/>
    <w:rsid w:val="00F07580"/>
    <w:rsid w:val="00F104B6"/>
    <w:rsid w:val="00F12C0F"/>
    <w:rsid w:val="00F22D2E"/>
    <w:rsid w:val="00F238CA"/>
    <w:rsid w:val="00F30536"/>
    <w:rsid w:val="00F4235C"/>
    <w:rsid w:val="00F43C7D"/>
    <w:rsid w:val="00F53071"/>
    <w:rsid w:val="00F6028C"/>
    <w:rsid w:val="00F75336"/>
    <w:rsid w:val="00F76A43"/>
    <w:rsid w:val="00F93755"/>
    <w:rsid w:val="00F94B87"/>
    <w:rsid w:val="00FA3AC1"/>
    <w:rsid w:val="00FA488A"/>
    <w:rsid w:val="00FA7E30"/>
    <w:rsid w:val="00FD3140"/>
    <w:rsid w:val="00FE0036"/>
    <w:rsid w:val="00FE4177"/>
    <w:rsid w:val="00FE69D4"/>
    <w:rsid w:val="00FE6FAF"/>
    <w:rsid w:val="00FF6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208A"/>
  <w15:docId w15:val="{DBC51EB9-0C85-4731-98E9-149F022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is"/>
    <w:qFormat/>
    <w:rsid w:val="00A54901"/>
    <w:rPr>
      <w:rFonts w:ascii="Arial" w:eastAsiaTheme="minorEastAsia" w:hAnsi="Arial" w:cs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4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7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C24D99"/>
  </w:style>
  <w:style w:type="character" w:customStyle="1" w:styleId="Estilo1Car">
    <w:name w:val="Estilo1 Car"/>
    <w:basedOn w:val="Fuentedeprrafopredeter"/>
    <w:link w:val="Estilo1"/>
    <w:rsid w:val="00C24D99"/>
    <w:rPr>
      <w:rFonts w:ascii="Arial" w:eastAsiaTheme="minorEastAsia" w:hAnsi="Arial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4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Sinespaciado">
    <w:name w:val="No Spacing"/>
    <w:link w:val="SinespaciadoCar"/>
    <w:uiPriority w:val="1"/>
    <w:qFormat/>
    <w:rsid w:val="00C24D99"/>
    <w:pPr>
      <w:spacing w:line="240" w:lineRule="auto"/>
    </w:pPr>
    <w:rPr>
      <w:rFonts w:eastAsiaTheme="minorEastAsia"/>
      <w:lang w:eastAsia="es-ES"/>
    </w:rPr>
  </w:style>
  <w:style w:type="paragraph" w:customStyle="1" w:styleId="UIS">
    <w:name w:val="UIS"/>
    <w:basedOn w:val="Normal"/>
    <w:link w:val="UISCar"/>
    <w:autoRedefine/>
    <w:rsid w:val="00C83F35"/>
  </w:style>
  <w:style w:type="character" w:customStyle="1" w:styleId="UISCar">
    <w:name w:val="UIS Car"/>
    <w:basedOn w:val="Fuentedeprrafopredeter"/>
    <w:link w:val="UIS"/>
    <w:rsid w:val="00C83F35"/>
    <w:rPr>
      <w:rFonts w:ascii="Arial" w:eastAsiaTheme="minorEastAsia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F423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5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8EA"/>
    <w:rPr>
      <w:rFonts w:ascii="Tahoma" w:eastAsiaTheme="minorEastAsia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C58EA"/>
    <w:pPr>
      <w:tabs>
        <w:tab w:val="center" w:pos="4320"/>
        <w:tab w:val="right" w:pos="8640"/>
      </w:tabs>
      <w:spacing w:after="200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58EA"/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536"/>
    <w:rPr>
      <w:rFonts w:eastAsiaTheme="minorEastAsia"/>
      <w:lang w:eastAsia="es-ES"/>
    </w:rPr>
  </w:style>
  <w:style w:type="table" w:customStyle="1" w:styleId="Calendar1">
    <w:name w:val="Calendar 1"/>
    <w:basedOn w:val="Tablanormal"/>
    <w:uiPriority w:val="99"/>
    <w:qFormat/>
    <w:rsid w:val="00F30536"/>
    <w:pPr>
      <w:spacing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156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E72C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2CF"/>
    <w:rPr>
      <w:rFonts w:ascii="Arial" w:eastAsiaTheme="minorEastAsia" w:hAnsi="Arial" w:cs="Arial"/>
      <w:sz w:val="24"/>
      <w:szCs w:val="24"/>
      <w:lang w:eastAsia="es-ES"/>
    </w:rPr>
  </w:style>
  <w:style w:type="character" w:styleId="Nmerodepgina">
    <w:name w:val="page number"/>
    <w:basedOn w:val="Fuentedeprrafopredeter"/>
    <w:rsid w:val="009F38DD"/>
  </w:style>
  <w:style w:type="character" w:styleId="Textodelmarcadordeposicin">
    <w:name w:val="Placeholder Text"/>
    <w:basedOn w:val="Fuentedeprrafopredeter"/>
    <w:uiPriority w:val="99"/>
    <w:semiHidden/>
    <w:rsid w:val="0082049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C7A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C0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C0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C0C26"/>
    <w:rPr>
      <w:rFonts w:ascii="Arial" w:eastAsiaTheme="minorEastAsia" w:hAnsi="Arial" w:cs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C26"/>
    <w:rPr>
      <w:rFonts w:ascii="Arial" w:eastAsiaTheme="minorEastAsia" w:hAnsi="Arial" w:cs="Arial"/>
      <w:b/>
      <w:bCs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9517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is%20documentos\formato%20BD\Formato%20Curricular%2010Ene2012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A45F3-E97C-49AA-964E-C433AC2B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Curricular 10Ene2012.dotm</Template>
  <TotalTime>265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Israel Garcia</cp:lastModifiedBy>
  <cp:revision>8</cp:revision>
  <cp:lastPrinted>2013-10-11T19:13:00Z</cp:lastPrinted>
  <dcterms:created xsi:type="dcterms:W3CDTF">2022-06-02T18:12:00Z</dcterms:created>
  <dcterms:modified xsi:type="dcterms:W3CDTF">2022-06-06T19:00:00Z</dcterms:modified>
</cp:coreProperties>
</file>